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9B" w:rsidRDefault="0022609F" w:rsidP="006B1542">
      <w:pPr>
        <w:pStyle w:val="1"/>
      </w:pPr>
      <w:r w:rsidRPr="005C26CA">
        <w:t>4.</w:t>
      </w:r>
      <w:r w:rsidR="00036A78">
        <w:t>1</w:t>
      </w:r>
    </w:p>
    <w:p w:rsidR="0022609F" w:rsidRPr="00BF6713" w:rsidRDefault="0022609F" w:rsidP="0022609F">
      <w:pPr>
        <w:rPr>
          <w:rFonts w:ascii="Times New Roman" w:hAnsi="Times New Roman"/>
          <w:sz w:val="28"/>
          <w:szCs w:val="28"/>
        </w:rPr>
      </w:pPr>
      <w:r w:rsidRPr="00BF6713">
        <w:rPr>
          <w:rFonts w:ascii="Times New Roman" w:hAnsi="Times New Roman"/>
          <w:sz w:val="28"/>
          <w:szCs w:val="28"/>
        </w:rPr>
        <w:t>The sequence</w:t>
      </w:r>
    </w:p>
    <w:p w:rsidR="0022609F" w:rsidRPr="00BF6713" w:rsidRDefault="006B1542" w:rsidP="0022609F">
      <w:pPr>
        <w:ind w:firstLineChars="700" w:firstLine="196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       -∞&lt;n&lt;∞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2609F" w:rsidRPr="00BF6713" w:rsidRDefault="0022609F" w:rsidP="0022609F">
      <w:pPr>
        <w:rPr>
          <w:rFonts w:ascii="Times New Roman" w:hAnsi="Times New Roman"/>
          <w:sz w:val="28"/>
          <w:szCs w:val="28"/>
        </w:rPr>
      </w:pPr>
      <w:r w:rsidRPr="00BF6713">
        <w:rPr>
          <w:rFonts w:ascii="Times New Roman" w:hAnsi="Times New Roman"/>
          <w:sz w:val="28"/>
          <w:szCs w:val="28"/>
        </w:rPr>
        <w:t>was obtained by sampling a continuous-time signal</w:t>
      </w:r>
    </w:p>
    <w:bookmarkStart w:id="0" w:name="_GoBack"/>
    <w:bookmarkEnd w:id="0"/>
    <w:p w:rsidR="0022609F" w:rsidRPr="00BF6713" w:rsidRDefault="005B2678" w:rsidP="00934972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        -∞&lt;t&lt;∞,</m:t>
          </m:r>
        </m:oMath>
      </m:oMathPara>
    </w:p>
    <w:p w:rsidR="0022609F" w:rsidRPr="00BF6713" w:rsidRDefault="0022609F" w:rsidP="0022609F">
      <w:pPr>
        <w:rPr>
          <w:rFonts w:ascii="Times New Roman" w:hAnsi="Times New Roman"/>
          <w:sz w:val="28"/>
          <w:szCs w:val="28"/>
        </w:rPr>
      </w:pPr>
      <w:r w:rsidRPr="00BF6713">
        <w:rPr>
          <w:rFonts w:ascii="Times New Roman" w:hAnsi="Times New Roman"/>
          <w:sz w:val="28"/>
          <w:szCs w:val="28"/>
        </w:rPr>
        <w:t xml:space="preserve">at a sampling rate of 1000 samples/s. What are two possible positive values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F6713">
        <w:rPr>
          <w:rFonts w:ascii="Times New Roman" w:hAnsi="Times New Roman"/>
          <w:sz w:val="28"/>
          <w:szCs w:val="28"/>
        </w:rPr>
        <w:t xml:space="preserve"> that could have resulted in the sequence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BF6713">
        <w:rPr>
          <w:rFonts w:ascii="Times New Roman" w:hAnsi="Times New Roman"/>
          <w:sz w:val="28"/>
          <w:szCs w:val="28"/>
        </w:rPr>
        <w:t>?</w:t>
      </w:r>
    </w:p>
    <w:p w:rsidR="006B1542" w:rsidRPr="006B1542" w:rsidRDefault="0022609F" w:rsidP="006B1542">
      <w:pPr>
        <w:pStyle w:val="1"/>
        <w:pageBreakBefore/>
        <w:rPr>
          <w:noProof/>
        </w:rPr>
      </w:pPr>
      <w:r w:rsidRPr="006B1542">
        <w:rPr>
          <w:noProof/>
        </w:rPr>
        <w:lastRenderedPageBreak/>
        <w:t>4.</w:t>
      </w:r>
      <w:r w:rsidR="00036A78">
        <w:rPr>
          <w:noProof/>
        </w:rPr>
        <w:t>2</w:t>
      </w:r>
    </w:p>
    <w:p w:rsidR="0022609F" w:rsidRPr="00BF6713" w:rsidRDefault="0022609F" w:rsidP="0022609F">
      <w:pPr>
        <w:rPr>
          <w:rFonts w:ascii="Times New Roman" w:hAnsi="Times New Roman"/>
          <w:sz w:val="28"/>
          <w:szCs w:val="28"/>
        </w:rPr>
      </w:pPr>
      <w:r w:rsidRPr="00BF6713">
        <w:rPr>
          <w:rFonts w:ascii="Times New Roman" w:hAnsi="Times New Roman"/>
          <w:sz w:val="28"/>
          <w:szCs w:val="28"/>
        </w:rPr>
        <w:t xml:space="preserve">Consider the system shown in </w:t>
      </w:r>
      <w:r w:rsidR="001C7CB2">
        <w:rPr>
          <w:rFonts w:ascii="Times New Roman" w:hAnsi="Times New Roman"/>
          <w:sz w:val="28"/>
          <w:szCs w:val="28"/>
        </w:rPr>
        <w:t>F</w:t>
      </w:r>
      <w:r w:rsidRPr="00BF6713">
        <w:rPr>
          <w:rFonts w:ascii="Times New Roman" w:hAnsi="Times New Roman"/>
          <w:sz w:val="28"/>
          <w:szCs w:val="28"/>
        </w:rPr>
        <w:t>igure</w:t>
      </w:r>
      <w:r w:rsidR="001C7CB2">
        <w:rPr>
          <w:rFonts w:ascii="Times New Roman" w:hAnsi="Times New Roman"/>
          <w:sz w:val="28"/>
          <w:szCs w:val="28"/>
        </w:rPr>
        <w:t xml:space="preserve"> </w:t>
      </w:r>
      <w:r w:rsidRPr="00BF6713">
        <w:rPr>
          <w:rFonts w:ascii="Times New Roman" w:hAnsi="Times New Roman"/>
          <w:sz w:val="28"/>
          <w:szCs w:val="28"/>
        </w:rPr>
        <w:t>4-1.</w:t>
      </w:r>
      <w:r w:rsidR="001C7CB2">
        <w:rPr>
          <w:rFonts w:ascii="Times New Roman" w:hAnsi="Times New Roman"/>
          <w:sz w:val="28"/>
          <w:szCs w:val="28"/>
        </w:rPr>
        <w:t xml:space="preserve"> </w:t>
      </w:r>
      <w:r w:rsidRPr="00BF6713">
        <w:rPr>
          <w:rFonts w:ascii="Times New Roman" w:hAnsi="Times New Roman"/>
          <w:sz w:val="28"/>
          <w:szCs w:val="28"/>
        </w:rPr>
        <w:t xml:space="preserve">For each of the following input signals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BF6713">
        <w:rPr>
          <w:rFonts w:ascii="Times New Roman" w:hAnsi="Times New Roman"/>
          <w:sz w:val="28"/>
          <w:szCs w:val="28"/>
        </w:rPr>
        <w:t xml:space="preserve">, indicate whether the output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22609F" w:rsidRPr="001C7CB2" w:rsidRDefault="001C7CB2" w:rsidP="001C7CB2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(πn/4)</m:t>
            </m:r>
          </m:e>
        </m:func>
      </m:oMath>
    </w:p>
    <w:p w:rsidR="0022609F" w:rsidRPr="00BF6713" w:rsidRDefault="001C7CB2" w:rsidP="001C7CB2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(πn/2)</m:t>
            </m:r>
          </m:e>
        </m:func>
      </m:oMath>
    </w:p>
    <w:p w:rsidR="00CE0363" w:rsidRPr="00CE0363" w:rsidRDefault="001C7CB2" w:rsidP="001C7CB2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22609F" w:rsidRPr="00EA21AF" w:rsidRDefault="001C7CB2" w:rsidP="00EA21AF">
      <w:pPr>
        <w:ind w:leftChars="270" w:left="56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(πn/8)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2609F" w:rsidRPr="00BF6713" w:rsidRDefault="0022609F" w:rsidP="00CE0363">
      <w:pPr>
        <w:ind w:leftChars="270" w:left="567"/>
        <w:rPr>
          <w:rFonts w:ascii="Times New Roman" w:hAnsi="Times New Roman"/>
          <w:noProof/>
          <w:sz w:val="28"/>
          <w:szCs w:val="28"/>
        </w:rPr>
      </w:pPr>
      <w:r w:rsidRPr="00BF6713">
        <w:rPr>
          <w:rFonts w:ascii="Times New Roman" w:hAnsi="Times New Roman"/>
          <w:sz w:val="28"/>
          <w:szCs w:val="28"/>
        </w:rPr>
        <w:t xml:space="preserve">Hint: Use the modulation property of the Fourier transform to find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jω</m:t>
                </m:r>
              </m:sup>
            </m:sSup>
          </m:e>
        </m:d>
      </m:oMath>
      <w:r w:rsidRPr="00BF6713">
        <w:rPr>
          <w:rFonts w:ascii="Times New Roman" w:hAnsi="Times New Roman"/>
          <w:sz w:val="28"/>
          <w:szCs w:val="28"/>
        </w:rPr>
        <w:t>.</w:t>
      </w:r>
      <w:r w:rsidRPr="00BF6713">
        <w:rPr>
          <w:rFonts w:ascii="Times New Roman" w:hAnsi="Times New Roman"/>
          <w:noProof/>
          <w:sz w:val="28"/>
          <w:szCs w:val="28"/>
        </w:rPr>
        <w:t xml:space="preserve"> </w:t>
      </w:r>
    </w:p>
    <w:p w:rsidR="00995733" w:rsidRDefault="00995733" w:rsidP="0022609F">
      <w:pPr>
        <w:rPr>
          <w:noProof/>
          <w:sz w:val="28"/>
          <w:szCs w:val="28"/>
        </w:rPr>
      </w:pPr>
    </w:p>
    <w:p w:rsidR="00995733" w:rsidRDefault="00E92B01" w:rsidP="00744433">
      <w:pPr>
        <w:jc w:val="center"/>
        <w:rPr>
          <w:noProof/>
          <w:sz w:val="28"/>
          <w:szCs w:val="28"/>
        </w:rPr>
      </w:pPr>
      <w:r w:rsidRPr="00BF6713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60F7684E" wp14:editId="0E697458">
                <wp:extent cx="5274310" cy="1202147"/>
                <wp:effectExtent l="0" t="0" r="2540" b="17145"/>
                <wp:docPr id="26" name="画布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矩形 2"/>
                        <wps:cNvSpPr/>
                        <wps:spPr>
                          <a:xfrm>
                            <a:off x="800100" y="350328"/>
                            <a:ext cx="571500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894500" y="358878"/>
                            <a:ext cx="571500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076575" y="36003"/>
                            <a:ext cx="1371600" cy="11620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23825" y="626553"/>
                            <a:ext cx="6667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" name="直接箭头连接符 6"/>
                        <wps:cNvCnPr>
                          <a:endCxn id="3" idx="1"/>
                        </wps:cNvCnPr>
                        <wps:spPr>
                          <a:xfrm>
                            <a:off x="1371600" y="625578"/>
                            <a:ext cx="52290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直接箭头连接符 7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2466000" y="617028"/>
                            <a:ext cx="610575" cy="8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4448175" y="636078"/>
                            <a:ext cx="752475" cy="95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209925" y="855087"/>
                            <a:ext cx="112395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762375" y="207453"/>
                            <a:ext cx="0" cy="7334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3467100" y="582322"/>
                            <a:ext cx="581025" cy="2762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971550" y="532722"/>
                            <a:ext cx="0" cy="21531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085975" y="506505"/>
                            <a:ext cx="0" cy="24241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9769" y="638376"/>
                            <a:ext cx="653092" cy="348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A17BD0" w:rsidP="00E92B0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5"/>
                        <wps:cNvSpPr txBox="1"/>
                        <wps:spPr>
                          <a:xfrm>
                            <a:off x="999151" y="368479"/>
                            <a:ext cx="401024" cy="497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E92B01" w:rsidP="00E92B0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</w:rPr>
                              </w:pPr>
                              <w:r w:rsidRPr="00A17BD0">
                                <w:rPr>
                                  <w:rFonts w:cs="Times New Roman"/>
                                  <w:kern w:val="2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5"/>
                        <wps:cNvSpPr txBox="1"/>
                        <wps:spPr>
                          <a:xfrm>
                            <a:off x="2104050" y="386079"/>
                            <a:ext cx="400685" cy="5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E92B01" w:rsidP="00E92B0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</w:rPr>
                              </w:pPr>
                              <w:r w:rsidRPr="00A17BD0">
                                <w:rPr>
                                  <w:rFonts w:cs="Times New Roman" w:hint="eastAsia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5"/>
                        <wps:cNvSpPr txBox="1"/>
                        <wps:spPr>
                          <a:xfrm>
                            <a:off x="1343025" y="628838"/>
                            <a:ext cx="561975" cy="345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5B2678" w:rsidP="00E92B0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5"/>
                        <wps:cNvSpPr txBox="1"/>
                        <wps:spPr>
                          <a:xfrm>
                            <a:off x="2464202" y="629765"/>
                            <a:ext cx="561975" cy="336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5B2678" w:rsidP="00E92B0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5"/>
                        <wps:cNvSpPr txBox="1"/>
                        <wps:spPr>
                          <a:xfrm>
                            <a:off x="4612357" y="647019"/>
                            <a:ext cx="561975" cy="371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5B2678" w:rsidP="00E92B0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21"/>
                        <wps:cNvSpPr txBox="1"/>
                        <wps:spPr>
                          <a:xfrm>
                            <a:off x="3114675" y="118488"/>
                            <a:ext cx="609600" cy="4915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A17BD0" w:rsidP="00E92B0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jω</m:t>
                                          </m:r>
                                        </m:sup>
                                      </m:s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1"/>
                        <wps:cNvSpPr txBox="1"/>
                        <wps:spPr>
                          <a:xfrm>
                            <a:off x="3789975" y="311253"/>
                            <a:ext cx="381975" cy="39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E92B01" w:rsidP="00E92B0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 w:rsidRPr="00A17BD0">
                                <w:rPr>
                                  <w:rFonts w:cs="Times New Roman"/>
                                  <w:kern w:val="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3222680" y="808652"/>
                            <a:ext cx="485013" cy="328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E92B01" w:rsidP="00E92B0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17BD0">
                                <w:rPr>
                                  <w:sz w:val="24"/>
                                  <w:szCs w:val="24"/>
                                </w:rPr>
                                <w:t>-π/3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3"/>
                        <wps:cNvSpPr txBox="1"/>
                        <wps:spPr>
                          <a:xfrm>
                            <a:off x="3770986" y="814617"/>
                            <a:ext cx="457199" cy="312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E92B01" w:rsidP="00E92B0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π/3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3"/>
                        <wps:cNvSpPr txBox="1"/>
                        <wps:spPr>
                          <a:xfrm>
                            <a:off x="4048125" y="610008"/>
                            <a:ext cx="6000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92B01" w:rsidRPr="00A17BD0" w:rsidRDefault="00E92B01" w:rsidP="00E92B0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F7684E" id="画布 13" o:spid="_x0000_s1026" editas="canvas" style="width:415.3pt;height:94.65pt;mso-position-horizontal-relative:char;mso-position-vertical-relative:line" coordsize="52743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2020;visibility:visible;mso-wrap-style:square">
                  <v:fill o:detectmouseclick="t"/>
                  <v:path o:connecttype="none"/>
                </v:shape>
                <v:rect id="矩形 2" o:spid="_x0000_s1028" style="position:absolute;left:8001;top:3503;width:571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IyMr4A&#10;AADaAAAADwAAAGRycy9kb3ducmV2LnhtbERPTYvCMBC9L/gfwgje1tQ9iFuNIoIgCx6s7p6HZmyK&#10;zaQ0sUZ/vRGEPQ2P9zmLVbSN6KnztWMFk3EGgrh0uuZKwem4/ZyB8AFZY+OYFNzJw2o5+Fhgrt2N&#10;D9QXoRIphH2OCkwIbS6lLw1Z9GPXEifu7DqLIcGukrrDWwq3jfzKsqm0WHNqMNjSxlB5Ka5WwY9/&#10;XPtS+3000ey+f/+yR8EXpUbDuJ6DCBTDv/jt3uk0H16vvK5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iMjK+AAAA2gAAAA8AAAAAAAAAAAAAAAAAmAIAAGRycy9kb3ducmV2&#10;LnhtbFBLBQYAAAAABAAEAPUAAACDAwAAAAA=&#10;" fillcolor="window" strokecolor="windowText" strokeweight="1pt"/>
                <v:rect id="矩形 3" o:spid="_x0000_s1029" style="position:absolute;left:18945;top:3588;width:571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J3sEA&#10;AADaAAAADwAAAGRycy9kb3ducmV2LnhtbESPQWsCMRSE74X+h/AKvXWzWhC7GkUKBRE8dNWeH5vn&#10;ZnHzsmziGv31jSB4HGbmG2a+jLYVA/W+caxglOUgiCunG64V7Hc/H1MQPiBrbB2Tgit5WC5eX+ZY&#10;aHfhXxrKUIsEYV+gAhNCV0jpK0MWfeY64uQdXW8xJNnXUvd4SXDbynGeT6TFhtOCwY6+DVWn8mwV&#10;bPztPFTab6OJZv11+MtvJZ+Uen+LqxmIQDE8w4/2Wiv4hPu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8Cd7BAAAA2gAAAA8AAAAAAAAAAAAAAAAAmAIAAGRycy9kb3du&#10;cmV2LnhtbFBLBQYAAAAABAAEAPUAAACGAwAAAAA=&#10;" fillcolor="window" strokecolor="windowText" strokeweight="1pt"/>
                <v:rect id="矩形 4" o:spid="_x0000_s1030" style="position:absolute;left:30765;top:360;width:13716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RqsEA&#10;AADaAAAADwAAAGRycy9kb3ducmV2LnhtbESPQWsCMRSE74X+h/AKvXWzShG7GkUKBRE8dNWeH5vn&#10;ZnHzsmziGv31jSB4HGbmG2a+jLYVA/W+caxglOUgiCunG64V7Hc/H1MQPiBrbB2Tgit5WC5eX+ZY&#10;aHfhXxrKUIsEYV+gAhNCV0jpK0MWfeY64uQdXW8xJNnXUvd4SXDbynGeT6TFhtOCwY6+DVWn8mwV&#10;bPztPFTab6OJZv11+MtvJZ+Uen+LqxmIQDE8w4/2Wiv4hPu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VkarBAAAA2gAAAA8AAAAAAAAAAAAAAAAAmAIAAGRycy9kb3du&#10;cmV2LnhtbFBLBQYAAAAABAAEAPUAAACGAwAAAAA=&#10;" fillcolor="window" strokecolor="windowText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238;top:6265;width:6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xXScQAAADaAAAADwAAAGRycy9kb3ducmV2LnhtbESPT2sCMRTE70K/Q3iCF9GsilK3Rilt&#10;hV7E7ir0+ti8/YOblzVJdfvtm0Khx2FmfsNsdr1pxY2cbywrmE0TEMSF1Q1XCs6n/eQRhA/IGlvL&#10;pOCbPOy2D4MNptreOaNbHioRIexTVFCH0KVS+qImg35qO+LoldYZDFG6SmqH9wg3rZwnyUoabDgu&#10;1NjRS03FJf8yCmSVLcznW9mvDqVbv36Mj9cuPyo1GvbPTyAC9eE//Nd+1wqW8Hsl3g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zFdJxAAAANoAAAAPAAAAAAAAAAAA&#10;AAAAAKECAABkcnMvZG93bnJldi54bWxQSwUGAAAAAAQABAD5AAAAkgMAAAAA&#10;" strokecolor="windowText" strokeweight=".5pt">
                  <v:stroke endarrow="block" joinstyle="miter"/>
                </v:shape>
                <v:shape id="直接箭头连接符 6" o:spid="_x0000_s1032" type="#_x0000_t32" style="position:absolute;left:13716;top:6255;width:5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7JPsQAAADaAAAADwAAAGRycy9kb3ducmV2LnhtbESPT2sCMRTE7wW/Q3hCL0WzrbDoahSx&#10;LXgpuqvg9bF5+wc3L9sk1e23bwqFHoeZ+Q2z2gymEzdyvrWs4HmagCAurW65VnA+vU/mIHxA1thZ&#10;JgXf5GGzHj2sMNP2zjndilCLCGGfoYImhD6T0pcNGfRT2xNHr7LOYIjS1VI7vEe46eRLkqTSYMtx&#10;ocGedg2V1+LLKJB1PjOXt2pIPyq3eD0+HT774qDU43jYLkEEGsJ/+K+91wpS+L0Sb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sk+xAAAANoAAAAPAAAAAAAAAAAA&#10;AAAAAKECAABkcnMvZG93bnJldi54bWxQSwUGAAAAAAQABAD5AAAAkgMAAAAA&#10;" strokecolor="windowText" strokeweight=".5pt">
                  <v:stroke endarrow="block" joinstyle="miter"/>
                </v:shape>
                <v:shape id="直接箭头连接符 7" o:spid="_x0000_s1033" type="#_x0000_t32" style="position:absolute;left:24660;top:6170;width:6105;height: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9TYcQAAADaAAAADwAAAGRycy9kb3ducmV2LnhtbESPT2vCQBTE74V+h+UVeqsbU2oluglt&#10;wD89SdWLt0f2mQSzb0N2jbGf3i0IHoeZ+Q0zzwbTiJ46V1tWMB5FIIgLq2suFex3i7cpCOeRNTaW&#10;ScGVHGTp89McE20v/Ev91pciQNglqKDyvk2kdEVFBt3ItsTBO9rOoA+yK6Xu8BLgppFxFE2kwZrD&#10;QoUt5RUVp+3ZKDj0vsx/7Gb5/vG9yQ/Lv3iYrmKlXl+GrxkIT4N/hO/ttVbwCf9Xwg2Q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1NhxAAAANoAAAAPAAAAAAAAAAAA&#10;AAAAAKECAABkcnMvZG93bnJldi54bWxQSwUGAAAAAAQABAD5AAAAkgMAAAAA&#10;" strokecolor="windowText" strokeweight=".5pt">
                  <v:stroke endarrow="block" joinstyle="miter"/>
                </v:shape>
                <v:shape id="直接箭头连接符 8" o:spid="_x0000_s1034" type="#_x0000_t32" style="position:absolute;left:44481;top:6360;width:7525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3418EAAADaAAAADwAAAGRycy9kb3ducmV2LnhtbERPy2oCMRTdF/yHcAU3RTO1IHU0M0i1&#10;0E2xjoLby+TOAyc3YxJ1+vfNotDl4bzX+WA6cSfnW8sKXmYJCOLS6pZrBafjx/QNhA/IGjvLpOCH&#10;POTZ6GmNqbYPPtC9CLWIIexTVNCE0KdS+rIhg35me+LIVdYZDBG6WmqHjxhuOjlPkoU02HJsaLCn&#10;94bKS3EzCmR9eDXnXTUsviq33H4/7699sVdqMh42KxCBhvAv/nN/agVxa7wSb4D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zfjXwQAAANoAAAAPAAAAAAAAAAAAAAAA&#10;AKECAABkcnMvZG93bnJldi54bWxQSwUGAAAAAAQABAD5AAAAjwMAAAAA&#10;" strokecolor="windowText" strokeweight=".5pt">
                  <v:stroke endarrow="block" joinstyle="miter"/>
                </v:shape>
                <v:line id="直接连接符 9" o:spid="_x0000_s1035" style="position:absolute;visibility:visible;mso-wrap-style:square" from="32099,8550" to="43338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3hsEAAADaAAAADwAAAGRycy9kb3ducmV2LnhtbESPQWvCQBSE74X+h+UVvNWNHoqmriKl&#10;Qi89GG3Oj+wziWbfLrvbJP57VxA8DjPzDbPajKYTPfnQWlYwm2YgiCurW64VHA+79wWIEJE1dpZJ&#10;wZUCbNavLyvMtR14T30Ra5EgHHJU0MTocilD1ZDBMLWOOHkn6w3GJH0ttcchwU0n51n2IQ22nBYa&#10;dPTVUHUp/o2CguXvcubqRempH8LoDn/l91mpydu4/QQRaYzP8KP9oxUs4X4l3QC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mjeGwQAAANoAAAAPAAAAAAAAAAAAAAAA&#10;AKECAABkcnMvZG93bnJldi54bWxQSwUGAAAAAAQABAD5AAAAjwMAAAAA&#10;" strokecolor="windowText" strokeweight="1pt">
                  <v:stroke joinstyle="miter"/>
                </v:line>
                <v:line id="直接连接符 10" o:spid="_x0000_s1036" style="position:absolute;visibility:visible;mso-wrap-style:square" from="37623,2074" to="37623,9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SFsMAAADbAAAADwAAAGRycy9kb3ducmV2LnhtbESPQW/CMAyF70j8h8hI3CCFA6o6AtqQ&#10;kHbYASgXbl7jtdUap0oCLf8eHybtZus9v/d5ux9dpx4UYuvZwGqZgSKuvG25NnAtj4scVEzIFjvP&#10;ZOBJEfa76WSLhfUDn+lxSbWSEI4FGmhS6gutY9WQw7j0PbFoPz44TLKGWtuAg4S7Tq+zbKMdtiwN&#10;DfZ0aKj6vdydga+8HvLz7XZKQ/69/iiraxmemTHz2fj+BirRmP7Nf9efVvCFXn6RAfTu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L0hbDAAAA2wAAAA8AAAAAAAAAAAAA&#10;AAAAoQIAAGRycy9kb3ducmV2LnhtbFBLBQYAAAAABAAEAPkAAACRAwAAAAA=&#10;" strokecolor="windowText" strokeweight=".5pt">
                  <v:stroke joinstyle="miter"/>
                </v:line>
                <v:rect id="矩形 11" o:spid="_x0000_s1037" style="position:absolute;left:34671;top:5823;width:581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LFsAA&#10;AADbAAAADwAAAGRycy9kb3ducmV2LnhtbERPS4vCMBC+C/6HMMLeNHEXRLpGEUFYcC8+KHgbm9m2&#10;mExKE2v33xtB8DYf33MWq95Z0VEbas8aphMFgrjwpuZSw+m4Hc9BhIhs0HomDf8UYLUcDhaYGX/n&#10;PXWHWIoUwiFDDVWMTSZlKCpyGCa+IU7cn28dxgTbUpoW7yncWfmp1Ew6rDk1VNjQpqLierg5DXt1&#10;zHfu90udL+qUh62zl25ttf4Y9etvEJH6+Ba/3D8mzZ/C85d0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RLFsAAAADbAAAADwAAAAAAAAAAAAAAAACYAgAAZHJzL2Rvd25y&#10;ZXYueG1sUEsFBgAAAAAEAAQA9QAAAIUDAAAAAA==&#10;" filled="f" strokecolor="windowText" strokeweight="1pt"/>
                <v:shape id="直接箭头连接符 12" o:spid="_x0000_s1038" type="#_x0000_t32" style="position:absolute;left:9715;top:5327;width:0;height:2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FD8sMAAADbAAAADwAAAGRycy9kb3ducmV2LnhtbERPS2sCMRC+F/wPYQQvRbO1IHW7WZGq&#10;0EuxrkKvw2b2gZvJmkTd/vumUOhtPr7nZKvBdOJGzreWFTzNEhDEpdUt1wpOx930BYQPyBo7y6Tg&#10;mzys8tFDhqm2dz7QrQi1iCHsU1TQhNCnUvqyIYN+ZnviyFXWGQwRulpqh/cYbjo5T5KFNNhybGiw&#10;p7eGynNxNQpkfXg2X9tqWHxUbrn5fNxf+mKv1GQ8rF9BBBrCv/jP/a7j/Dn8/hIPk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RQ/LDAAAA2wAAAA8AAAAAAAAAAAAA&#10;AAAAoQIAAGRycy9kb3ducmV2LnhtbFBLBQYAAAAABAAEAPkAAACRAwAAAAA=&#10;" strokecolor="windowText" strokeweight=".5pt">
                  <v:stroke endarrow="block" joinstyle="miter"/>
                </v:shape>
                <v:shape id="直接箭头连接符 14" o:spid="_x0000_s1039" type="#_x0000_t32" style="position:absolute;left:20859;top:5065;width:0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EFiMIAAADbAAAADwAAAGRycy9kb3ducmV2LnhtbERPTWvCQBC9C/6HZQRvumm0ItFVNFBb&#10;T2Lai7chOyah2dmQ3cbUX98VCt7m8T5nve1NLTpqXWVZwcs0AkGcW11xoeDr822yBOE8ssbaMin4&#10;JQfbzXCwxkTbG5+py3whQgi7BBWU3jeJlC4vyaCb2oY4cFfbGvQBtoXULd5CuKllHEULabDi0FBi&#10;Q2lJ+Xf2YxRcOl+kR3s6zF73p/RyuMf98j1WajzqdysQnnr/FP+7P3SYP4fHL+E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EFiMIAAADbAAAADwAAAAAAAAAAAAAA&#10;AAChAgAAZHJzL2Rvd25yZXYueG1sUEsFBgAAAAAEAAQA+QAAAJADAAAAAA==&#10;" strokecolor="windowText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40" type="#_x0000_t202" style="position:absolute;left:197;top:6383;width:6531;height:3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92B01" w:rsidRPr="00A17BD0" w:rsidRDefault="00A17BD0" w:rsidP="00E92B01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15" o:spid="_x0000_s1041" type="#_x0000_t202" style="position:absolute;left:9991;top:3684;width:4010;height:4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E92B01" w:rsidRPr="00A17BD0" w:rsidRDefault="00E92B01" w:rsidP="00E92B01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28"/>
                          </w:rPr>
                        </w:pPr>
                        <w:r w:rsidRPr="00A17BD0">
                          <w:rPr>
                            <w:rFonts w:cs="Times New Roman"/>
                            <w:kern w:val="2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15" o:spid="_x0000_s1042" type="#_x0000_t202" style="position:absolute;left:21040;top:3860;width:4007;height:5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E92B01" w:rsidRPr="00A17BD0" w:rsidRDefault="00E92B01" w:rsidP="00E92B01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28"/>
                          </w:rPr>
                        </w:pPr>
                        <w:r w:rsidRPr="00A17BD0">
                          <w:rPr>
                            <w:rFonts w:cs="Times New Roman" w:hint="eastAsia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15" o:spid="_x0000_s1043" type="#_x0000_t202" style="position:absolute;left:13430;top:6288;width:5620;height:3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E92B01" w:rsidRPr="00A17BD0" w:rsidRDefault="005305A4" w:rsidP="00E92B0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5" o:spid="_x0000_s1044" type="#_x0000_t202" style="position:absolute;left:24642;top:6297;width:5619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92B01" w:rsidRPr="00A17BD0" w:rsidRDefault="005305A4" w:rsidP="00E92B0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5" o:spid="_x0000_s1045" type="#_x0000_t202" style="position:absolute;left:46123;top:6470;width:5620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E92B01" w:rsidRPr="00A17BD0" w:rsidRDefault="005305A4" w:rsidP="00E92B0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1" o:spid="_x0000_s1046" type="#_x0000_t202" style="position:absolute;left:31146;top:1184;width:6096;height:4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E92B01" w:rsidRPr="00A17BD0" w:rsidRDefault="00A17BD0" w:rsidP="00E92B01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jω</m:t>
                                    </m:r>
                                  </m:sup>
                                </m:s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21" o:spid="_x0000_s1047" type="#_x0000_t202" style="position:absolute;left:37899;top:3112;width:3820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92B01" w:rsidRPr="00A17BD0" w:rsidRDefault="00E92B01" w:rsidP="00E92B0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 w:rsidRPr="00A17BD0">
                          <w:rPr>
                            <w:rFonts w:cs="Times New Roman"/>
                            <w:kern w:val="2"/>
                          </w:rPr>
                          <w:t>1</w:t>
                        </w:r>
                      </w:p>
                    </w:txbxContent>
                  </v:textbox>
                </v:shape>
                <v:shape id="文本框 23" o:spid="_x0000_s1048" type="#_x0000_t202" style="position:absolute;left:32226;top:8086;width:4850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92B01" w:rsidRPr="00A17BD0" w:rsidRDefault="00E92B01" w:rsidP="00E92B01">
                        <w:pPr>
                          <w:rPr>
                            <w:sz w:val="24"/>
                            <w:szCs w:val="24"/>
                          </w:rPr>
                        </w:pPr>
                        <w:r w:rsidRPr="00A17BD0">
                          <w:rPr>
                            <w:sz w:val="24"/>
                            <w:szCs w:val="24"/>
                          </w:rPr>
                          <w:t>-π/3</w:t>
                        </w:r>
                      </w:p>
                    </w:txbxContent>
                  </v:textbox>
                </v:shape>
                <v:shape id="文本框 23" o:spid="_x0000_s1049" type="#_x0000_t202" style="position:absolute;left:37709;top:8146;width:4572;height:3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92B01" w:rsidRPr="00A17BD0" w:rsidRDefault="00E92B01" w:rsidP="00E92B01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alibri" w:hAnsi="Calibri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π/3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3" o:spid="_x0000_s1050" type="#_x0000_t202" style="position:absolute;left:40481;top:6100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E92B01" w:rsidRPr="00A17BD0" w:rsidRDefault="00E92B01" w:rsidP="00E92B0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4433" w:rsidRPr="00744433" w:rsidRDefault="00744433" w:rsidP="00744433">
      <w:pPr>
        <w:jc w:val="center"/>
        <w:rPr>
          <w:rFonts w:ascii="Arial" w:hAnsi="Arial" w:cs="Arial"/>
          <w:noProof/>
          <w:sz w:val="28"/>
          <w:szCs w:val="28"/>
        </w:rPr>
      </w:pPr>
      <w:r w:rsidRPr="00744433">
        <w:rPr>
          <w:rFonts w:ascii="Arial" w:hAnsi="Arial" w:cs="Arial"/>
          <w:sz w:val="28"/>
          <w:szCs w:val="28"/>
        </w:rPr>
        <w:t>Figure 4-1</w:t>
      </w:r>
    </w:p>
    <w:p w:rsidR="006B1542" w:rsidRDefault="0022609F" w:rsidP="006B1542">
      <w:pPr>
        <w:pStyle w:val="1"/>
        <w:pageBreakBefore/>
        <w:rPr>
          <w:noProof/>
        </w:rPr>
      </w:pPr>
      <w:r>
        <w:rPr>
          <w:noProof/>
        </w:rPr>
        <w:lastRenderedPageBreak/>
        <w:t>4.</w:t>
      </w:r>
      <w:r w:rsidR="00036A78">
        <w:rPr>
          <w:noProof/>
        </w:rPr>
        <w:t>3</w:t>
      </w:r>
    </w:p>
    <w:p w:rsidR="0022609F" w:rsidRPr="00BF6713" w:rsidRDefault="0022609F" w:rsidP="0022609F">
      <w:pPr>
        <w:rPr>
          <w:rFonts w:ascii="Times New Roman" w:hAnsi="Times New Roman"/>
          <w:noProof/>
          <w:sz w:val="28"/>
          <w:szCs w:val="28"/>
        </w:rPr>
      </w:pPr>
      <w:r w:rsidRPr="00BF6713">
        <w:rPr>
          <w:rFonts w:ascii="Times New Roman" w:hAnsi="Times New Roman"/>
          <w:noProof/>
          <w:sz w:val="28"/>
          <w:szCs w:val="28"/>
        </w:rPr>
        <w:t>In Figure</w:t>
      </w:r>
      <w:r w:rsidR="002E3668">
        <w:rPr>
          <w:rFonts w:ascii="Times New Roman" w:hAnsi="Times New Roman"/>
          <w:noProof/>
          <w:sz w:val="28"/>
          <w:szCs w:val="28"/>
        </w:rPr>
        <w:t xml:space="preserve"> </w:t>
      </w:r>
      <w:r w:rsidR="00036A78">
        <w:rPr>
          <w:rFonts w:ascii="Times New Roman" w:hAnsi="Times New Roman"/>
          <w:noProof/>
          <w:sz w:val="28"/>
          <w:szCs w:val="28"/>
        </w:rPr>
        <w:t>4</w:t>
      </w:r>
      <w:r w:rsidRPr="00BF6713">
        <w:rPr>
          <w:rFonts w:ascii="Times New Roman" w:hAnsi="Times New Roman"/>
          <w:noProof/>
          <w:sz w:val="28"/>
          <w:szCs w:val="28"/>
        </w:rPr>
        <w:t>-</w:t>
      </w:r>
      <w:r w:rsidR="00036A78">
        <w:rPr>
          <w:rFonts w:ascii="Times New Roman" w:hAnsi="Times New Roman"/>
          <w:noProof/>
          <w:sz w:val="28"/>
          <w:szCs w:val="28"/>
        </w:rPr>
        <w:t>2</w:t>
      </w:r>
      <w:r w:rsidRPr="00BF6713">
        <w:rPr>
          <w:rFonts w:ascii="Times New Roman" w:hAnsi="Times New Roman"/>
          <w:noProof/>
          <w:sz w:val="28"/>
          <w:szCs w:val="28"/>
        </w:rPr>
        <w:t>,</w:t>
      </w:r>
      <w:r w:rsidR="00B168E9">
        <w:rPr>
          <w:rFonts w:ascii="Times New Roman" w:hAnsi="Times New Roman"/>
          <w:noProof/>
          <w:sz w:val="28"/>
          <w:szCs w:val="28"/>
        </w:rPr>
        <w:t xml:space="preserve"> </w:t>
      </w:r>
      <w:r w:rsidRPr="00BF6713">
        <w:rPr>
          <w:rFonts w:ascii="Times New Roman" w:hAnsi="Times New Roman"/>
          <w:noProof/>
          <w:sz w:val="28"/>
          <w:szCs w:val="28"/>
        </w:rPr>
        <w:t xml:space="preserve">assume that </w:t>
      </w: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jΩ</m:t>
            </m:r>
          </m:e>
        </m:d>
      </m:oMath>
      <w:r w:rsidRPr="00BF6713">
        <w:rPr>
          <w:rFonts w:ascii="Times New Roman" w:hAnsi="Times New Roman"/>
          <w:noProof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H(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jω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B168E9">
        <w:rPr>
          <w:rFonts w:ascii="Times New Roman" w:hAnsi="Times New Roman" w:hint="eastAsia"/>
          <w:noProof/>
          <w:sz w:val="28"/>
          <w:szCs w:val="28"/>
        </w:rPr>
        <w:t xml:space="preserve"> </w:t>
      </w:r>
      <w:r w:rsidRPr="00BF6713">
        <w:rPr>
          <w:rFonts w:ascii="Times New Roman" w:hAnsi="Times New Roman"/>
          <w:noProof/>
          <w:sz w:val="28"/>
          <w:szCs w:val="28"/>
        </w:rPr>
        <w:t>are as shown.</w:t>
      </w:r>
      <w:r w:rsidR="00B168E9">
        <w:rPr>
          <w:rFonts w:ascii="Times New Roman" w:hAnsi="Times New Roman"/>
          <w:noProof/>
          <w:sz w:val="28"/>
          <w:szCs w:val="28"/>
        </w:rPr>
        <w:t xml:space="preserve"> </w:t>
      </w:r>
      <w:r w:rsidRPr="00BF6713">
        <w:rPr>
          <w:rFonts w:ascii="Times New Roman" w:hAnsi="Times New Roman"/>
          <w:noProof/>
          <w:sz w:val="28"/>
          <w:szCs w:val="28"/>
        </w:rPr>
        <w:t>Sketch and lable the Fourier transform of</w:t>
      </w:r>
      <w:r w:rsidR="00B168E9">
        <w:rPr>
          <w:rFonts w:ascii="Times New Roman" w:hAnsi="Times New Roman" w:hint="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e>
        </m:d>
      </m:oMath>
      <w:r w:rsidRPr="00BF6713">
        <w:rPr>
          <w:rFonts w:ascii="Times New Roman" w:hAnsi="Times New Roman"/>
          <w:noProof/>
          <w:sz w:val="28"/>
          <w:szCs w:val="28"/>
        </w:rPr>
        <w:t xml:space="preserve"> for each of the following cases:</w:t>
      </w:r>
    </w:p>
    <w:p w:rsidR="0022609F" w:rsidRPr="00B168E9" w:rsidRDefault="005B2678" w:rsidP="00B168E9">
      <w:pPr>
        <w:pStyle w:val="a7"/>
        <w:numPr>
          <w:ilvl w:val="0"/>
          <w:numId w:val="4"/>
        </w:numPr>
        <w:ind w:firstLineChars="0"/>
        <w:rPr>
          <w:rFonts w:ascii="Times New Roman" w:hAnsi="Times New Roman"/>
          <w:noProof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p>
      </m:oMath>
    </w:p>
    <w:p w:rsidR="0022609F" w:rsidRPr="00B168E9" w:rsidRDefault="0022609F" w:rsidP="00B168E9">
      <w:pPr>
        <w:pStyle w:val="a7"/>
        <w:numPr>
          <w:ilvl w:val="0"/>
          <w:numId w:val="4"/>
        </w:numPr>
        <w:ind w:firstLineChars="0"/>
        <w:rPr>
          <w:rFonts w:ascii="Cambria Math" w:hAnsi="Cambria Math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2×10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p>
      </m:oMath>
    </w:p>
    <w:p w:rsidR="0022609F" w:rsidRPr="00B168E9" w:rsidRDefault="0022609F" w:rsidP="00B168E9">
      <w:pPr>
        <w:pStyle w:val="a7"/>
        <w:numPr>
          <w:ilvl w:val="0"/>
          <w:numId w:val="4"/>
        </w:numPr>
        <w:ind w:firstLineChars="0"/>
        <w:rPr>
          <w:rFonts w:ascii="Cambria Math" w:hAnsi="Cambria Math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2×10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p>
      </m:oMath>
      <w:r w:rsidR="00D67950">
        <w:rPr>
          <w:rFonts w:ascii="Cambria Math" w:hAnsi="Cambria Math"/>
          <w:noProof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p>
      </m:oMath>
    </w:p>
    <w:p w:rsidR="0022609F" w:rsidRPr="00B168E9" w:rsidRDefault="005B2678" w:rsidP="00B168E9">
      <w:pPr>
        <w:pStyle w:val="a7"/>
        <w:numPr>
          <w:ilvl w:val="0"/>
          <w:numId w:val="4"/>
        </w:numPr>
        <w:ind w:firstLineChars="0"/>
        <w:rPr>
          <w:rFonts w:ascii="Cambria Math" w:hAnsi="Cambria Math"/>
          <w:noProof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,  </m:t>
        </m:r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2×10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p>
        </m:sSup>
      </m:oMath>
    </w:p>
    <w:p w:rsidR="0022609F" w:rsidRPr="00BF6713" w:rsidRDefault="00197610" w:rsidP="00A74090">
      <w:pPr>
        <w:jc w:val="center"/>
        <w:rPr>
          <w:rFonts w:ascii="Times New Roman" w:hAnsi="Times New Roman"/>
          <w:noProof/>
          <w:sz w:val="28"/>
          <w:szCs w:val="28"/>
        </w:rPr>
      </w:pPr>
      <w:r w:rsidRPr="00BF6713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>
                <wp:extent cx="5210175" cy="5600700"/>
                <wp:effectExtent l="0" t="0" r="0" b="0"/>
                <wp:docPr id="21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矩形 28"/>
                        <wps:cNvSpPr/>
                        <wps:spPr>
                          <a:xfrm>
                            <a:off x="1104560" y="313350"/>
                            <a:ext cx="571500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684565" y="321605"/>
                            <a:ext cx="571500" cy="533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428285" y="589575"/>
                            <a:ext cx="6667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1666535" y="588305"/>
                            <a:ext cx="52260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4256065" y="580050"/>
                            <a:ext cx="610235" cy="825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1" name="文本框 15"/>
                        <wps:cNvSpPr txBox="1"/>
                        <wps:spPr>
                          <a:xfrm>
                            <a:off x="1150915" y="340655"/>
                            <a:ext cx="592160" cy="57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2E3668" w:rsidRDefault="0022609F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2E3668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C/D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15"/>
                        <wps:cNvSpPr txBox="1"/>
                        <wps:spPr>
                          <a:xfrm>
                            <a:off x="3740105" y="359705"/>
                            <a:ext cx="515960" cy="57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2E3668" w:rsidRDefault="0022609F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2E3668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D/C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15"/>
                        <wps:cNvSpPr txBox="1"/>
                        <wps:spPr>
                          <a:xfrm>
                            <a:off x="437810" y="532425"/>
                            <a:ext cx="5619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2E3668" w:rsidRDefault="005B2678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15"/>
                        <wps:cNvSpPr txBox="1"/>
                        <wps:spPr>
                          <a:xfrm>
                            <a:off x="4265590" y="570525"/>
                            <a:ext cx="5619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2E3668" w:rsidRDefault="005B2678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28"/>
                                      <w:szCs w:val="28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V="1">
                            <a:off x="1400175" y="837225"/>
                            <a:ext cx="0" cy="5534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3980475" y="833710"/>
                            <a:ext cx="0" cy="55308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314450" y="1141050"/>
                            <a:ext cx="52387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197610" w:rsidRDefault="005B2678" w:rsidP="002260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4"/>
                        <wps:cNvSpPr txBox="1"/>
                        <wps:spPr>
                          <a:xfrm>
                            <a:off x="3875700" y="1151550"/>
                            <a:ext cx="52387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197610" w:rsidRDefault="005B2678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3151165" y="595585"/>
                            <a:ext cx="52260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2171700" y="321605"/>
                            <a:ext cx="979465" cy="5251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2333625" y="323849"/>
                            <a:ext cx="65722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2E3668" w:rsidRDefault="002E3668" w:rsidP="0022609F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jω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 flipV="1">
                            <a:off x="542925" y="2971800"/>
                            <a:ext cx="4086225" cy="95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2619375" y="1666875"/>
                            <a:ext cx="0" cy="14954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 flipV="1">
                            <a:off x="1552575" y="2152650"/>
                            <a:ext cx="1066800" cy="82867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618400" y="2151676"/>
                            <a:ext cx="1029675" cy="82012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2838450" y="1581150"/>
                            <a:ext cx="7334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197610" w:rsidRDefault="005B2678" w:rsidP="002260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(jΩ)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276475" y="1913550"/>
                            <a:ext cx="40005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4A79AE" w:rsidRDefault="0022609F" w:rsidP="002260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4A79AE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609600" y="2886075"/>
                            <a:ext cx="1847850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52370E" w:rsidRDefault="0052370E" w:rsidP="0022609F">
                              <w:pPr>
                                <w:rPr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-2π×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eastAsia="BatangChe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BatangChe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BatangChe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BatangChe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6"/>
                        <wps:cNvSpPr txBox="1"/>
                        <wps:spPr>
                          <a:xfrm>
                            <a:off x="2932090" y="2885100"/>
                            <a:ext cx="15059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52370E" w:rsidRDefault="0052370E" w:rsidP="0052370E">
                              <w:pPr>
                                <w:rPr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2π×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eastAsia="BatangChe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BatangChe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BatangChe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BatangChe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4552950" y="2809875"/>
                            <a:ext cx="6572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5C26CA" w:rsidRDefault="0022609F" w:rsidP="002260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26CA">
                                <w:rPr>
                                  <w:rFonts w:eastAsia="BatangChe"/>
                                  <w:sz w:val="28"/>
                                  <w:szCs w:val="28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638175" y="4914900"/>
                            <a:ext cx="4076700" cy="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1704975" y="4314824"/>
                            <a:ext cx="1857376" cy="6000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2628900" y="3810000"/>
                            <a:ext cx="0" cy="11049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2" name="文本框 64"/>
                        <wps:cNvSpPr txBox="1"/>
                        <wps:spPr>
                          <a:xfrm>
                            <a:off x="2343150" y="3932850"/>
                            <a:ext cx="400050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Default="0022609F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58"/>
                        <wps:cNvSpPr txBox="1"/>
                        <wps:spPr>
                          <a:xfrm>
                            <a:off x="2646975" y="3667125"/>
                            <a:ext cx="657225" cy="44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043F2" w:rsidRPr="002E3668" w:rsidRDefault="006043F2" w:rsidP="006043F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jω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:rsidR="0022609F" w:rsidRPr="00197610" w:rsidRDefault="0022609F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68"/>
                        <wps:cNvSpPr txBox="1"/>
                        <wps:spPr>
                          <a:xfrm>
                            <a:off x="4410075" y="4742475"/>
                            <a:ext cx="6572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197610" w:rsidRDefault="00197610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BatangChe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845820" y="4875469"/>
                            <a:ext cx="0" cy="36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4466250" y="4870504"/>
                            <a:ext cx="0" cy="36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647700" y="4886325"/>
                            <a:ext cx="37147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5C26CA" w:rsidRDefault="006043F2" w:rsidP="0022609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77"/>
                        <wps:cNvSpPr txBox="1"/>
                        <wps:spPr>
                          <a:xfrm>
                            <a:off x="4295776" y="4847250"/>
                            <a:ext cx="323849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5C26CA" w:rsidRDefault="006043F2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BatangChe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77"/>
                        <wps:cNvSpPr txBox="1"/>
                        <wps:spPr>
                          <a:xfrm>
                            <a:off x="3248025" y="4942500"/>
                            <a:ext cx="666750" cy="65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197610" w:rsidRDefault="005B2678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77"/>
                        <wps:cNvSpPr txBox="1"/>
                        <wps:spPr>
                          <a:xfrm>
                            <a:off x="1276351" y="4914899"/>
                            <a:ext cx="762000" cy="610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5C26CA" w:rsidRDefault="006043F2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/>
                                  <w:sz w:val="30"/>
                                  <w:szCs w:val="3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BatangChe" w:hAnsi="Cambria Math"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BatangChe" w:hAnsi="Cambria Math"/>
                                          <w:sz w:val="30"/>
                                          <w:szCs w:val="3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BatangChe" w:hAnsi="Cambria Math"/>
                                          <w:sz w:val="30"/>
                                          <w:szCs w:val="30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51" editas="canvas" style="width:410.25pt;height:441pt;mso-position-horizontal-relative:char;mso-position-vertical-relative:line" coordsize="52101,5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">
                <v:shape id="_x0000_s1052" type="#_x0000_t75" style="position:absolute;width:52101;height:56007;visibility:visible;mso-wrap-style:square">
                  <v:fill o:detectmouseclick="t"/>
                  <v:path o:connecttype="none"/>
                </v:shape>
                <v:rect id="矩形 28" o:spid="_x0000_s1053" style="position:absolute;left:11045;top:3133;width:571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Z78AA&#10;AADbAAAADwAAAGRycy9kb3ducmV2LnhtbERPz2vCMBS+D/wfwhN2m6k9jK0aRQShCDusm54fzbMp&#10;Ni+lSdvMv345DHb8+H5v99F2YqLBt44VrFcZCOLa6ZYbBd9fp5c3ED4ga+wck4If8rDfLZ62WGg3&#10;8ydNVWhECmFfoAITQl9I6WtDFv3K9cSJu7nBYkhwaKQecE7htpN5lr1Kiy2nBoM9HQ3V92q0Cs7+&#10;MU619h/RRFO+X67Zo+K7Us/LeNiACBTDv/jPXWoFe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MZ78AAAADbAAAADwAAAAAAAAAAAAAAAACYAgAAZHJzL2Rvd25y&#10;ZXYueG1sUEsFBgAAAAAEAAQA9QAAAIUDAAAAAA==&#10;" fillcolor="window" strokecolor="windowText" strokeweight="1pt"/>
                <v:rect id="矩形 29" o:spid="_x0000_s1054" style="position:absolute;left:36845;top:3216;width:571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8dMEA&#10;AADbAAAADwAAAGRycy9kb3ducmV2LnhtbESPQYvCMBSE78L+h/AW9qapHhbtGkWEBVnwYNU9P5pn&#10;U2xeShNr9NcbQfA4zMw3zHwZbSN66nztWMF4lIEgLp2uuVJw2P8OpyB8QNbYOCYFN/KwXHwM5phr&#10;d+Ud9UWoRIKwz1GBCaHNpfSlIYt+5Fri5J1cZzEk2VVSd3hNcNvISZZ9S4s1pwWDLa0NlefiYhX8&#10;+fulL7XfRhPNZnb8z+4Fn5X6+oyrHxCBYniHX+2NVjCZwfNL+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fvHTBAAAA2wAAAA8AAAAAAAAAAAAAAAAAmAIAAGRycy9kb3du&#10;cmV2LnhtbFBLBQYAAAAABAAEAPUAAACGAwAAAAA=&#10;" fillcolor="window" strokecolor="windowText" strokeweight="1pt"/>
                <v:shape id="直接箭头连接符 31" o:spid="_x0000_s1055" type="#_x0000_t32" style="position:absolute;left:4282;top:5895;width:6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B5cQAAADbAAAADwAAAGRycy9kb3ducmV2LnhtbESPW2sCMRSE3wv9D+EUfJGaVUHs1iji&#10;BXwp6lro62Fz9kI3J2sSdf33piD0cZiZb5jZojONuJLztWUFw0ECgji3uuZSwfdp+z4F4QOyxsYy&#10;KbiTh8X89WWGqbY3PtI1C6WIEPYpKqhCaFMpfV6RQT+wLXH0CusMhihdKbXDW4SbRo6SZCIN1hwX&#10;KmxpVVH+m12MAlkex+ZnU3STr8J9rA/9/bnN9kr13rrlJ4hAXfgPP9s7rWA8hL8v8Qf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NoHlxAAAANsAAAAPAAAAAAAAAAAA&#10;AAAAAKECAABkcnMvZG93bnJldi54bWxQSwUGAAAAAAQABAD5AAAAkgMAAAAA&#10;" strokecolor="windowText" strokeweight=".5pt">
                  <v:stroke endarrow="block" joinstyle="miter"/>
                </v:shape>
                <v:shape id="直接箭头连接符 32" o:spid="_x0000_s1056" type="#_x0000_t32" style="position:absolute;left:16665;top:5883;width:52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QfksUAAADbAAAADwAAAGRycy9kb3ducmV2LnhtbESPT2sCMRTE7wW/Q3hCL0WzXUHqalxK&#10;W8GLqFvB62Pz9g9uXrZJqttv3wiFHoeZ+Q2zygfTiSs531pW8DxNQBCXVrdcKzh9biYvIHxA1thZ&#10;JgU/5CFfjx5WmGl74yNdi1CLCGGfoYImhD6T0pcNGfRT2xNHr7LOYIjS1VI7vEW46WSaJHNpsOW4&#10;0GBPbw2Vl+LbKJD1cWbOH9Uw31Vu8X542n/1xV6px/HwugQRaAj/4b/2ViuYpXD/En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QfksUAAADbAAAADwAAAAAAAAAA&#10;AAAAAAChAgAAZHJzL2Rvd25yZXYueG1sUEsFBgAAAAAEAAQA+QAAAJMDAAAAAA==&#10;" strokecolor="windowText" strokeweight=".5pt">
                  <v:stroke endarrow="block" joinstyle="miter"/>
                </v:shape>
                <v:shape id="直接箭头连接符 33" o:spid="_x0000_s1057" type="#_x0000_t32" style="position:absolute;left:42560;top:5800;width:6103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3BnMQAAADbAAAADwAAAGRycy9kb3ducmV2LnhtbESPQWvCQBSE74L/YXmCN900wSKpq9SA&#10;Vk+i9uLtkX1NQrNvQ3aNqb/eFQoeh5n5hlmselOLjlpXWVbwNo1AEOdWV1wo+D5vJnMQziNrrC2T&#10;gj9ysFoOBwtMtb3xkbqTL0SAsEtRQel9k0rp8pIMuqltiIP3Y1uDPsi2kLrFW4CbWsZR9C4NVhwW&#10;SmwoKyn/PV2Ngkvni2xvD9tktj5kl+097udfsVLjUf/5AcJT71/h//ZOK0gS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cGcxAAAANsAAAAPAAAAAAAAAAAA&#10;AAAAAKECAABkcnMvZG93bnJldi54bWxQSwUGAAAAAAQABAD5AAAAkgMAAAAA&#10;" strokecolor="windowText" strokeweight=".5pt">
                  <v:stroke endarrow="block" joinstyle="miter"/>
                </v:shape>
                <v:shape id="文本框 15" o:spid="_x0000_s1058" type="#_x0000_t202" style="position:absolute;left:11509;top:3406;width:5921;height:5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22609F" w:rsidRPr="002E3668" w:rsidRDefault="0022609F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2E3668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C/D</w:t>
                        </w:r>
                      </w:p>
                    </w:txbxContent>
                  </v:textbox>
                </v:shape>
                <v:shape id="文本框 15" o:spid="_x0000_s1059" type="#_x0000_t202" style="position:absolute;left:37401;top:3597;width:5159;height:5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22609F" w:rsidRPr="002E3668" w:rsidRDefault="0022609F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2E3668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D/C</w:t>
                        </w:r>
                      </w:p>
                    </w:txbxContent>
                  </v:textbox>
                </v:shape>
                <v:shape id="文本框 15" o:spid="_x0000_s1060" type="#_x0000_t202" style="position:absolute;left:4378;top:5324;width:5619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22609F" w:rsidRPr="002E3668" w:rsidRDefault="005305A4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5" o:spid="_x0000_s1061" type="#_x0000_t202" style="position:absolute;left:42655;top:5705;width:5620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2609F" w:rsidRPr="002E3668" w:rsidRDefault="005305A4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alibri" w:hAnsi="Calibri"/>
                            <w:i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52" o:spid="_x0000_s1062" type="#_x0000_t32" style="position:absolute;left:14001;top:8372;width:0;height:55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6Bp8QAAADbAAAADwAAAGRycy9kb3ducmV2LnhtbESPT4vCMBTE78J+h/AWvGm6FUWqUXYL&#10;65+TrOvF26N5tsXmpTSxVj+9EQSPw8z8hpkvO1OJlhpXWlbwNYxAEGdWl5wrOPz/DqYgnEfWWFkm&#10;BTdysFx89OaYaHvlP2r3PhcBwi5BBYX3dSKlywoy6Ia2Jg7eyTYGfZBNLnWD1wA3lYyjaCINlhwW&#10;CqwpLSg77y9GwbH1ebq1u9Vo/LNLj6t73E3XsVL9z+57BsJT59/hV3ujFYxj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oGnxAAAANsAAAAPAAAAAAAAAAAA&#10;AAAAAKECAABkcnMvZG93bnJldi54bWxQSwUGAAAAAAQABAD5AAAAkgMAAAAA&#10;" strokecolor="windowText" strokeweight=".5pt">
                  <v:stroke endarrow="block" joinstyle="miter"/>
                </v:shape>
                <v:shape id="直接箭头连接符 53" o:spid="_x0000_s1063" type="#_x0000_t32" style="position:absolute;left:39804;top:8337;width:0;height:5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kPMUAAADbAAAADwAAAGRycy9kb3ducmV2LnhtbESPQWvCQBSE70L/w/IKvemmCRGJrtIG&#10;TO1Janvx9sg+k9Ds25Bdk7S/3i0IPQ4z8w2z2U2mFQP1rrGs4HkRgSAurW64UvD1uZ+vQDiPrLG1&#10;TAp+yMFu+zDbYKbtyB80nHwlAoRdhgpq77tMSlfWZNAtbEccvIvtDfog+0rqHscAN62Mo2gpDTYc&#10;FmrsKK+p/D5djYLz4Kv83R6LJH095ufiN55Wb7FST4/TyxqEp8n/h+/tg1aQJvD3JfwAu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IkPMUAAADbAAAADwAAAAAAAAAA&#10;AAAAAAChAgAAZHJzL2Rvd25yZXYueG1sUEsFBgAAAAAEAAQA+QAAAJMDAAAAAA==&#10;" strokecolor="windowText" strokeweight=".5pt">
                  <v:stroke endarrow="block" joinstyle="miter"/>
                </v:shape>
                <v:shape id="文本框 54" o:spid="_x0000_s1064" type="#_x0000_t202" style="position:absolute;left:13144;top:11410;width:5239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22609F" w:rsidRPr="00197610" w:rsidRDefault="005305A4" w:rsidP="0022609F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54" o:spid="_x0000_s1065" type="#_x0000_t202" style="position:absolute;left:38757;top:11515;width:5238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22609F" w:rsidRPr="00197610" w:rsidRDefault="005305A4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56" o:spid="_x0000_s1066" type="#_x0000_t32" style="position:absolute;left:31511;top:5955;width:52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8McUAAADbAAAADwAAAGRycy9kb3ducmV2LnhtbESPT2sCMRTE70K/Q3iFXkSzVlzq1iil&#10;VehFrKvQ62Pz9g/dvKxJ1O23bwqCx2FmfsMsVr1pxYWcbywrmIwTEMSF1Q1XCo6HzegFhA/IGlvL&#10;pOCXPKyWD4MFZtpeeU+XPFQiQthnqKAOocuk9EVNBv3YdsTRK60zGKJ0ldQOrxFuWvmcJKk02HBc&#10;qLGj95qKn/xsFMhqPzXf67JPt6Wbf3wNd6cu3yn19Ni/vYII1Id7+Nb+1ApmKfx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D8McUAAADbAAAADwAAAAAAAAAA&#10;AAAAAAChAgAAZHJzL2Rvd25yZXYueG1sUEsFBgAAAAAEAAQA+QAAAJMDAAAAAA==&#10;" strokecolor="windowText" strokeweight=".5pt">
                  <v:stroke endarrow="block" joinstyle="miter"/>
                </v:shape>
                <v:rect id="矩形 57" o:spid="_x0000_s1067" style="position:absolute;left:21717;top:3216;width:9794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POcMA&#10;AADbAAAADwAAAGRycy9kb3ducmV2LnhtbESPQWsCMRSE7wX/Q3iCt5qo2JatUUQQBL3oitDbc/O6&#10;uzR5WTZx3f77RhB6HGbmG2ax6p0VHbWh9qxhMlYgiAtvai41nPPt6weIEJENWs+k4ZcCrJaDlwVm&#10;xt/5SN0pliJBOGSooYqxyaQMRUUOw9g3xMn79q3DmGRbStPiPcGdlVOl3qTDmtNChQ1tKip+Tjen&#10;4ajyy94dZurrqs6XsHX22q2t1qNhv/4EEamP/+Fne2c0zN/h8S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vPOcMAAADbAAAADwAAAAAAAAAAAAAAAACYAgAAZHJzL2Rv&#10;d25yZXYueG1sUEsFBgAAAAAEAAQA9QAAAIgDAAAAAA==&#10;" filled="f" strokecolor="windowText" strokeweight="1pt"/>
                <v:shape id="文本框 58" o:spid="_x0000_s1068" type="#_x0000_t202" style="position:absolute;left:23336;top:3238;width:657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22609F" w:rsidRPr="002E3668" w:rsidRDefault="002E3668" w:rsidP="0022609F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jω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59" o:spid="_x0000_s1069" style="position:absolute;flip:y;visibility:visible;mso-wrap-style:square" from="5429,29718" to="46291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pTMIAAADbAAAADwAAAGRycy9kb3ducmV2LnhtbESPQWsCMRSE70L/Q3iF3jRroaJboxSh&#10;IL1pFTw+Nq+brZuXbfLqbv+9EQoeh5n5hlmuB9+qC8XUBDYwnRSgiKtgG64NHD7fx3NQSZAttoHJ&#10;wB8lWK8eRkssbeh5R5e91CpDOJVowIl0pdapcuQxTUJHnL2vED1KlrHWNmKf4b7Vz0Ux0x4bzgsO&#10;O9o4qs77X2+g1T9HcR99t/k+RZmeDye7qLbGPD0Ob6+ghAa5h//bW2vgZQG3L/kH6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kpTMIAAADbAAAADwAAAAAAAAAAAAAA&#10;AAChAgAAZHJzL2Rvd25yZXYueG1sUEsFBgAAAAAEAAQA+QAAAJADAAAAAA==&#10;" strokecolor="windowText" strokeweight="1pt">
                  <v:stroke joinstyle="miter"/>
                </v:line>
                <v:line id="直接连接符 60" o:spid="_x0000_s1070" style="position:absolute;visibility:visible;mso-wrap-style:square" from="26193,16668" to="26193,3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p2cb4AAADbAAAADwAAAGRycy9kb3ducmV2LnhtbERPu27CMBTdkfoP1q3EBg4MCAIGVVUr&#10;delAeMxX8SUJxNeWbZLw93hAYjw6781uMK3oyIfGsoLZNANBXFrdcKXgePidLEGEiKyxtUwKHhRg&#10;t/0YbTDXtuc9dUWsRArhkKOCOkaXSxnKmgyGqXXEibtYbzAm6CupPfYp3LRynmULabDh1FCjo++a&#10;yltxNwoKlv+rmauWZ09dHwZ3OJ1/rkqNP4evNYhIQ3yLX+4/rWCR1qcv6QfI7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SnZxvgAAANsAAAAPAAAAAAAAAAAAAAAAAKEC&#10;AABkcnMvZG93bnJldi54bWxQSwUGAAAAAAQABAD5AAAAjAMAAAAA&#10;" strokecolor="windowText" strokeweight="1pt">
                  <v:stroke joinstyle="miter"/>
                </v:line>
                <v:line id="直接连接符 61" o:spid="_x0000_s1071" style="position:absolute;flip:y;visibility:visible;mso-wrap-style:square" from="15525,21526" to="26193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Pv98IAAADbAAAADwAAAGRycy9kb3ducmV2LnhtbESPQWsCMRSE74X+h/AK3mp2exC7NYoI&#10;BemtasHjY/O6Wd28bJNXd/33Rij0OMzMN8xiNfpOXSimNrCBclqAIq6DbbkxcNi/P89BJUG22AUm&#10;A1dKsFo+PiywsmHgT7rspFEZwqlCA06kr7ROtSOPaRp64ux9h+hRsoyNthGHDPedfimKmfbYcl5w&#10;2NPGUX3e/XoDnf75Evcx9JvTMUp5Phzta701ZvI0rt9ACY3yH/5rb62BWQn3L/kH6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Pv98IAAADbAAAADwAAAAAAAAAAAAAA&#10;AAChAgAAZHJzL2Rvd25yZXYueG1sUEsFBgAAAAAEAAQA+QAAAJADAAAAAA==&#10;" strokecolor="windowText" strokeweight="1pt">
                  <v:stroke joinstyle="miter"/>
                </v:line>
                <v:line id="直接连接符 62" o:spid="_x0000_s1072" style="position:absolute;visibility:visible;mso-wrap-style:square" from="26184,21516" to="36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RNncIAAADbAAAADwAAAGRycy9kb3ducmV2LnhtbESPT4vCMBTE7wt+h/AEb2uqB9FqFBGF&#10;vXjY+uf8aJ5ttXkJSbbtfvvNwsIeh5n5DbPZDaYVHfnQWFYwm2YgiEurG64UXC+n9yWIEJE1tpZJ&#10;wTcF2G1HbxvMte35k7oiViJBOOSooI7R5VKGsiaDYWodcfIe1huMSfpKao99gptWzrNsIQ02nBZq&#10;dHSoqXwVX0ZBwfK8mrlqeffU9WFwl9v9+FRqMh72axCRhvgf/mt/aAWLOfx+ST9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RNncIAAADbAAAADwAAAAAAAAAAAAAA&#10;AAChAgAAZHJzL2Rvd25yZXYueG1sUEsFBgAAAAAEAAQA+QAAAJADAAAAAA==&#10;" strokecolor="windowText" strokeweight="1pt">
                  <v:stroke joinstyle="miter"/>
                </v:line>
                <v:shape id="文本框 63" o:spid="_x0000_s1073" type="#_x0000_t202" style="position:absolute;left:28384;top:15811;width:7334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22609F" w:rsidRPr="00197610" w:rsidRDefault="005305A4" w:rsidP="0022609F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(jΩ)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4" o:spid="_x0000_s1074" type="#_x0000_t202" style="position:absolute;left:22764;top:19135;width:400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22609F" w:rsidRPr="004A79AE" w:rsidRDefault="0022609F" w:rsidP="0022609F">
                        <w:pPr>
                          <w:rPr>
                            <w:sz w:val="28"/>
                            <w:szCs w:val="28"/>
                          </w:rPr>
                        </w:pPr>
                        <w:r w:rsidRPr="004A79AE"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文本框 66" o:spid="_x0000_s1075" type="#_x0000_t202" style="position:absolute;left:6096;top:28860;width:18478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22609F" w:rsidRPr="0052370E" w:rsidRDefault="0052370E" w:rsidP="0022609F">
                        <w:pPr>
                          <w:rPr>
                            <w:i/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-2π×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5</m:t>
                            </m:r>
                            <m:r>
                              <w:rPr>
                                <w:rFonts w:ascii="Cambria Math" w:eastAsia="BatangChe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BatangChe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BatangChe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BatangChe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66" o:spid="_x0000_s1076" type="#_x0000_t202" style="position:absolute;left:29320;top:28851;width:1506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22609F" w:rsidRPr="0052370E" w:rsidRDefault="0052370E" w:rsidP="0052370E">
                        <w:pPr>
                          <w:rPr>
                            <w:i/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2π×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5</m:t>
                            </m:r>
                            <m:r>
                              <w:rPr>
                                <w:rFonts w:ascii="Cambria Math" w:eastAsia="BatangChe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BatangChe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BatangChe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BatangChe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68" o:spid="_x0000_s1077" type="#_x0000_t202" style="position:absolute;left:45529;top:28098;width:6572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22609F" w:rsidRPr="005C26CA" w:rsidRDefault="0022609F" w:rsidP="0022609F">
                        <w:pPr>
                          <w:rPr>
                            <w:sz w:val="28"/>
                            <w:szCs w:val="28"/>
                          </w:rPr>
                        </w:pPr>
                        <w:r w:rsidRPr="005C26CA">
                          <w:rPr>
                            <w:rFonts w:eastAsia="BatangChe"/>
                            <w:sz w:val="28"/>
                            <w:szCs w:val="28"/>
                          </w:rPr>
                          <w:t>Ω</w:t>
                        </w:r>
                      </w:p>
                    </w:txbxContent>
                  </v:textbox>
                </v:shape>
                <v:line id="直接连接符 69" o:spid="_x0000_s1078" style="position:absolute;flip:y;visibility:visible;mso-wrap-style:square" from="6381,49149" to="47148,4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Xj8cMAAADbAAAADwAAAGRycy9kb3ducmV2LnhtbESPQWsCMRSE74X+h/AKvdWsHqSuRimC&#10;IN5qLezxsXndbN28bJOnu/57Uyj0OMzMN8xqM/pOXSmmNrCB6aQARVwH23Jj4PSxe3kFlQTZYheY&#10;DNwowWb9+LDC0oaB3+l6lEZlCKcSDTiRvtQ61Y48pknoibP3FaJHyTI22kYcMtx3elYUc+2x5bzg&#10;sKeto/p8vHgDnf75FHcY+u13FWV6PlV2Ue+NeX4a35aghEb5D/+199bAfAG/X/IP0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V4/HDAAAA2wAAAA8AAAAAAAAAAAAA&#10;AAAAoQIAAGRycy9kb3ducmV2LnhtbFBLBQYAAAAABAAEAPkAAACRAwAAAAA=&#10;" strokecolor="windowText" strokeweight="1pt">
                  <v:stroke joinstyle="miter"/>
                </v:line>
                <v:rect id="矩形 70" o:spid="_x0000_s1079" style="position:absolute;left:17049;top:43148;width:18574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LLcEA&#10;AADbAAAADwAAAGRycy9kb3ducmV2LnhtbERPz2vCMBS+C/sfwht408QNttEZpQwKg3mxLcJuz+at&#10;LSYvpclq/e/NYbDjx/d7u5+dFRONofesYbNWIIgbb3puNdRVsXoDESKyQeuZNNwowH73sNhiZvyV&#10;jzSVsRUphEOGGroYh0zK0HTkMKz9QJy4Hz86jAmOrTQjXlO4s/JJqRfpsOfU0OFAHx01l/LXaTiq&#10;6vTlDs/q+6zqUyicPU+51Xr5OOfvICLN8V/85/40Gl7T+vQl/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HCy3BAAAA2wAAAA8AAAAAAAAAAAAAAAAAmAIAAGRycy9kb3du&#10;cmV2LnhtbFBLBQYAAAAABAAEAPUAAACGAwAAAAA=&#10;" filled="f" strokecolor="windowText" strokeweight="1pt"/>
                <v:line id="直接连接符 71" o:spid="_x0000_s1080" style="position:absolute;visibility:visible;mso-wrap-style:square" from="26289,38100" to="26289,4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FN8IAAADbAAAADwAAAGRycy9kb3ducmV2LnhtbESPwW7CMBBE75X4B2uReitOemghYBBC&#10;IHHh0NByXsVLEojXlu0m4e/rSpV6HM3MG81qM5pO9ORDa1lBPstAEFdWt1wr+DwfXuYgQkTW2Fkm&#10;BQ8KsFlPnlZYaDvwB/VlrEWCcChQQROjK6QMVUMGw8w64uRdrTcYk/S11B6HBDedfM2yN2mw5bTQ&#10;oKNdQ9W9/DYKSpanRe7q+cVTP4TRnb8u+5tSz9NxuwQRaYz/4b/2USt4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9FN8IAAADbAAAADwAAAAAAAAAAAAAA&#10;AAChAgAAZHJzL2Rvd25yZXYueG1sUEsFBgAAAAAEAAQA+QAAAJADAAAAAA==&#10;" strokecolor="windowText" strokeweight="1pt">
                  <v:stroke joinstyle="miter"/>
                </v:line>
                <v:shape id="文本框 64" o:spid="_x0000_s1081" type="#_x0000_t202" style="position:absolute;left:23431;top:39328;width:400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22609F" w:rsidRDefault="0022609F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文本框 58" o:spid="_x0000_s1082" type="#_x0000_t202" style="position:absolute;left:26469;top:36671;width:6573;height:4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6043F2" w:rsidRPr="002E3668" w:rsidRDefault="006043F2" w:rsidP="006043F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jω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  <w:p w:rsidR="0022609F" w:rsidRPr="00197610" w:rsidRDefault="0022609F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68" o:spid="_x0000_s1083" type="#_x0000_t202" style="position:absolute;left:44100;top:47424;width:6573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22609F" w:rsidRPr="00197610" w:rsidRDefault="00197610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BatangChe" w:hAnsi="Cambria Math"/>
                                <w:sz w:val="28"/>
                                <w:szCs w:val="28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75" o:spid="_x0000_s1084" style="position:absolute;visibility:visible;mso-wrap-style:square" from="8458,48754" to="8458,4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DNMMAAADbAAAADwAAAGRycy9kb3ducmV2LnhtbESPQWvCQBSE70L/w/IKvenGQqtGVxFp&#10;oRcPTdTzI/tM0mbfLrvbJP33bqHgcZiZb5jNbjSd6MmH1rKC+SwDQVxZ3XKt4FS+T5cgQkTW2Fkm&#10;Bb8UYLd9mGww13bgT+qLWIsE4ZCjgiZGl0sZqoYMhpl1xMm7Wm8wJulrqT0OCW46+Zxlr9Jgy2mh&#10;QUeHhqrv4scoKFgeV3NXLy+e+iGMrjxf3r6Uenoc92sQkcZ4D/+3P7SCxQv8fUk/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kQzTDAAAA2wAAAA8AAAAAAAAAAAAA&#10;AAAAoQIAAGRycy9kb3ducmV2LnhtbFBLBQYAAAAABAAEAPkAAACRAwAAAAA=&#10;" strokecolor="windowText" strokeweight="1pt">
                  <v:stroke joinstyle="miter"/>
                </v:line>
                <v:line id="直接连接符 76" o:spid="_x0000_s1085" style="position:absolute;visibility:visible;mso-wrap-style:square" from="44662,48705" to="44662,4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dQ8IAAADbAAAADwAAAGRycy9kb3ducmV2LnhtbESPzW7CMBCE75V4B2uRuBWHHigEDEKo&#10;SFx6aPg5r+IlCcRryzZJ+vZ1pUo9jmbmG816O5hWdORDY1nBbJqBIC6tbrhScD4dXhcgQkTW2Fom&#10;Bd8UYLsZvawx17bnL+qKWIkE4ZCjgjpGl0sZypoMhql1xMm7WW8wJukrqT32CW5a+ZZlc2mw4bRQ&#10;o6N9TeWjeBoFBcvP5cxVi6unrg+DO12uH3elJuNhtwIRaYj/4b/2USt4n8Pvl/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bdQ8IAAADbAAAADwAAAAAAAAAAAAAA&#10;AAChAgAAZHJzL2Rvd25yZXYueG1sUEsFBgAAAAAEAAQA+QAAAJADAAAAAA==&#10;" strokecolor="windowText" strokeweight="1pt">
                  <v:stroke joinstyle="miter"/>
                </v:line>
                <v:shape id="文本框 77" o:spid="_x0000_s1086" type="#_x0000_t202" style="position:absolute;left:6477;top:48863;width:371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22609F" w:rsidRPr="005C26CA" w:rsidRDefault="006043F2" w:rsidP="0022609F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-π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7" o:spid="_x0000_s1087" type="#_x0000_t202" style="position:absolute;left:42957;top:48472;width:323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22609F" w:rsidRPr="005C26CA" w:rsidRDefault="006043F2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alibri" w:hAnsi="Calibr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BatangChe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7" o:spid="_x0000_s1088" type="#_x0000_t202" style="position:absolute;left:32480;top:49425;width:6667;height:6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22609F" w:rsidRPr="00197610" w:rsidRDefault="005305A4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文本框 77" o:spid="_x0000_s1089" type="#_x0000_t202" style="position:absolute;left:12763;top:49148;width:7620;height:6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22609F" w:rsidRPr="005C26CA" w:rsidRDefault="006043F2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ascii="Calibri" w:hAnsi="Calibri"/>
                            <w:sz w:val="30"/>
                            <w:szCs w:val="30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BatangChe" w:hAnsi="Cambria Math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BatangChe" w:hAnsi="Cambria Math"/>
                                    <w:sz w:val="30"/>
                                    <w:szCs w:val="3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BatangChe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609F" w:rsidRPr="00A74090" w:rsidRDefault="00A74090" w:rsidP="00A74090">
      <w:pPr>
        <w:jc w:val="center"/>
        <w:rPr>
          <w:rFonts w:ascii="Arial" w:hAnsi="Arial" w:cs="Arial"/>
          <w:sz w:val="28"/>
          <w:szCs w:val="28"/>
        </w:rPr>
      </w:pPr>
      <w:r w:rsidRPr="00A74090">
        <w:rPr>
          <w:rFonts w:ascii="Arial" w:hAnsi="Arial" w:cs="Arial"/>
          <w:noProof/>
          <w:sz w:val="28"/>
          <w:szCs w:val="28"/>
        </w:rPr>
        <w:t>Figure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A74090">
        <w:rPr>
          <w:rFonts w:ascii="Arial" w:hAnsi="Arial" w:cs="Arial"/>
          <w:noProof/>
          <w:sz w:val="28"/>
          <w:szCs w:val="28"/>
        </w:rPr>
        <w:t>4-</w:t>
      </w:r>
      <w:r w:rsidR="00036A78">
        <w:rPr>
          <w:rFonts w:ascii="Arial" w:hAnsi="Arial" w:cs="Arial"/>
          <w:noProof/>
          <w:sz w:val="28"/>
          <w:szCs w:val="28"/>
        </w:rPr>
        <w:t>2</w:t>
      </w:r>
    </w:p>
    <w:p w:rsidR="006B1542" w:rsidRPr="006B1542" w:rsidRDefault="0022609F" w:rsidP="006B1542">
      <w:pPr>
        <w:pStyle w:val="1"/>
        <w:pageBreakBefore/>
        <w:rPr>
          <w:noProof/>
        </w:rPr>
      </w:pPr>
      <w:r w:rsidRPr="006B1542">
        <w:rPr>
          <w:rFonts w:hint="eastAsia"/>
          <w:noProof/>
        </w:rPr>
        <w:lastRenderedPageBreak/>
        <w:t>4.</w:t>
      </w:r>
      <w:r w:rsidR="00036A78">
        <w:rPr>
          <w:noProof/>
        </w:rPr>
        <w:t>4</w:t>
      </w:r>
    </w:p>
    <w:p w:rsidR="0022609F" w:rsidRPr="00BF6713" w:rsidRDefault="0022609F" w:rsidP="0022609F">
      <w:pPr>
        <w:rPr>
          <w:rFonts w:ascii="Times New Roman" w:hAnsi="Times New Roman"/>
          <w:sz w:val="28"/>
          <w:szCs w:val="28"/>
        </w:rPr>
      </w:pPr>
      <w:r w:rsidRPr="00BF6713">
        <w:rPr>
          <w:rFonts w:ascii="Times New Roman" w:hAnsi="Times New Roman"/>
          <w:sz w:val="28"/>
          <w:szCs w:val="28"/>
        </w:rPr>
        <w:t xml:space="preserve">Consider the sequence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BF6713">
        <w:rPr>
          <w:rFonts w:ascii="Times New Roman" w:hAnsi="Times New Roman"/>
          <w:sz w:val="28"/>
          <w:szCs w:val="28"/>
        </w:rPr>
        <w:t xml:space="preserve"> whose Fourier transform </w:t>
      </w:r>
      <m:oMath>
        <m:r>
          <w:rPr>
            <w:rFonts w:ascii="Cambria Math" w:hAnsi="Cambria Math"/>
            <w:sz w:val="28"/>
            <w:szCs w:val="28"/>
          </w:rPr>
          <m:t>X(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jω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BF6713">
        <w:rPr>
          <w:rFonts w:ascii="Times New Roman" w:hAnsi="Times New Roman"/>
          <w:sz w:val="28"/>
          <w:szCs w:val="28"/>
        </w:rPr>
        <w:t xml:space="preserve"> is known in Figure</w:t>
      </w:r>
      <w:r w:rsidR="001412E6">
        <w:rPr>
          <w:rFonts w:ascii="Times New Roman" w:hAnsi="Times New Roman"/>
          <w:sz w:val="28"/>
          <w:szCs w:val="28"/>
        </w:rPr>
        <w:t xml:space="preserve"> </w:t>
      </w:r>
      <w:r w:rsidR="00036A78">
        <w:rPr>
          <w:rFonts w:ascii="Times New Roman" w:hAnsi="Times New Roman"/>
          <w:sz w:val="28"/>
          <w:szCs w:val="28"/>
        </w:rPr>
        <w:t>4</w:t>
      </w:r>
      <w:r w:rsidRPr="00BF6713">
        <w:rPr>
          <w:rFonts w:ascii="Times New Roman" w:hAnsi="Times New Roman"/>
          <w:sz w:val="28"/>
          <w:szCs w:val="28"/>
        </w:rPr>
        <w:t>-</w:t>
      </w:r>
      <w:r w:rsidR="00036A78">
        <w:rPr>
          <w:rFonts w:ascii="Times New Roman" w:hAnsi="Times New Roman"/>
          <w:sz w:val="28"/>
          <w:szCs w:val="28"/>
        </w:rPr>
        <w:t>3</w:t>
      </w:r>
      <w:r w:rsidRPr="00BF6713">
        <w:rPr>
          <w:rFonts w:ascii="Times New Roman" w:hAnsi="Times New Roman"/>
          <w:sz w:val="28"/>
          <w:szCs w:val="28"/>
        </w:rPr>
        <w:t>.</w:t>
      </w:r>
      <w:r w:rsidR="001412E6">
        <w:rPr>
          <w:rFonts w:ascii="Times New Roman" w:hAnsi="Times New Roman"/>
          <w:sz w:val="28"/>
          <w:szCs w:val="28"/>
        </w:rPr>
        <w:t xml:space="preserve"> </w:t>
      </w:r>
      <w:r w:rsidRPr="00BF6713">
        <w:rPr>
          <w:rFonts w:ascii="Times New Roman" w:hAnsi="Times New Roman"/>
          <w:sz w:val="28"/>
          <w:szCs w:val="28"/>
        </w:rPr>
        <w:t>Define</w:t>
      </w:r>
    </w:p>
    <w:p w:rsidR="001412E6" w:rsidRPr="001412E6" w:rsidRDefault="005B2678" w:rsidP="001412E6">
      <w:pPr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&amp;n=Mk</m:t>
                  </m:r>
                  <m:r>
                    <w:rPr>
                      <w:rFonts w:ascii="Cambria Math" w:hAnsi="Cambria Math"/>
                      <w:sz w:val="28"/>
                      <w:szCs w:val="28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k=0,±1,±2,…,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otherwise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eqArr>
            </m:e>
          </m:d>
        </m:oMath>
      </m:oMathPara>
    </w:p>
    <w:p w:rsidR="0022609F" w:rsidRPr="00BF6713" w:rsidRDefault="001412E6" w:rsidP="002260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="0022609F" w:rsidRPr="00BF6713">
        <w:rPr>
          <w:rFonts w:ascii="Times New Roman" w:hAnsi="Times New Roman"/>
          <w:sz w:val="28"/>
          <w:szCs w:val="28"/>
        </w:rPr>
        <w:t>nd</w:t>
      </w:r>
    </w:p>
    <w:p w:rsidR="0022609F" w:rsidRPr="00BF6713" w:rsidRDefault="005B2678" w:rsidP="001412E6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2609F" w:rsidRPr="00DF1BC7" w:rsidRDefault="0022609F" w:rsidP="00DF1BC7">
      <w:pPr>
        <w:pStyle w:val="a7"/>
        <w:numPr>
          <w:ilvl w:val="0"/>
          <w:numId w:val="6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DF1BC7">
        <w:rPr>
          <w:rFonts w:ascii="Times New Roman" w:hAnsi="Times New Roman"/>
          <w:sz w:val="28"/>
          <w:szCs w:val="28"/>
        </w:rPr>
        <w:t xml:space="preserve">Sketch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jω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DF1BC7">
        <w:rPr>
          <w:rFonts w:ascii="Times New Roman" w:hAnsi="Times New Roman"/>
          <w:sz w:val="28"/>
          <w:szCs w:val="28"/>
        </w:rPr>
        <w:t xml:space="preserve"> and</w:t>
      </w:r>
      <w:r w:rsidR="009F107B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jω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DF1BC7">
        <w:rPr>
          <w:rFonts w:ascii="Times New Roman" w:hAnsi="Times New Roman"/>
          <w:sz w:val="28"/>
          <w:szCs w:val="28"/>
        </w:rPr>
        <w:t xml:space="preserve"> for each of the following cases:</w:t>
      </w:r>
    </w:p>
    <w:p w:rsidR="0022609F" w:rsidRPr="00FD2FD3" w:rsidRDefault="005B2678" w:rsidP="00FD2FD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M=3 , </m:t>
            </m:r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=π/2</m:t>
        </m:r>
      </m:oMath>
    </w:p>
    <w:p w:rsidR="0022609F" w:rsidRPr="00FD2FD3" w:rsidRDefault="009F107B" w:rsidP="00FD2FD3">
      <w:pPr>
        <w:pStyle w:val="a7"/>
        <w:numPr>
          <w:ilvl w:val="0"/>
          <w:numId w:val="7"/>
        </w:numPr>
        <w:ind w:firstLineChars="0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=3 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/4</m:t>
        </m:r>
      </m:oMath>
    </w:p>
    <w:p w:rsidR="0022609F" w:rsidRPr="00BF6713" w:rsidRDefault="0022609F" w:rsidP="00DF1BC7">
      <w:pPr>
        <w:pStyle w:val="a7"/>
        <w:numPr>
          <w:ilvl w:val="0"/>
          <w:numId w:val="6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BF6713">
        <w:rPr>
          <w:rFonts w:ascii="Times New Roman" w:hAnsi="Times New Roman"/>
          <w:sz w:val="28"/>
          <w:szCs w:val="28"/>
        </w:rPr>
        <w:t xml:space="preserve">What is the maximum value of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Pr="00BF6713">
        <w:rPr>
          <w:rFonts w:ascii="Times New Roman" w:hAnsi="Times New Roman"/>
          <w:sz w:val="28"/>
          <w:szCs w:val="28"/>
        </w:rPr>
        <w:t xml:space="preserve"> that will avoid aliasing when </w:t>
      </w:r>
      <m:oMath>
        <m:r>
          <w:rPr>
            <w:rFonts w:ascii="Cambria Math" w:hAnsi="Cambria Math"/>
            <w:sz w:val="28"/>
            <w:szCs w:val="28"/>
          </w:rPr>
          <m:t>M=3</m:t>
        </m:r>
      </m:oMath>
      <w:r w:rsidRPr="00BF6713">
        <w:rPr>
          <w:rFonts w:ascii="Times New Roman" w:hAnsi="Times New Roman"/>
          <w:sz w:val="28"/>
          <w:szCs w:val="28"/>
        </w:rPr>
        <w:t>?</w:t>
      </w:r>
    </w:p>
    <w:p w:rsidR="0022609F" w:rsidRPr="00BF6713" w:rsidRDefault="00197610" w:rsidP="003E59C0">
      <w:pPr>
        <w:jc w:val="center"/>
        <w:rPr>
          <w:rFonts w:ascii="Times New Roman" w:hAnsi="Times New Roman"/>
          <w:sz w:val="28"/>
          <w:szCs w:val="28"/>
        </w:rPr>
      </w:pPr>
      <w:r w:rsidRPr="00BF6713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>
                <wp:extent cx="3883660" cy="1712641"/>
                <wp:effectExtent l="0" t="0" r="0" b="1905"/>
                <wp:docPr id="2" name="画布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直接连接符 30"/>
                        <wps:cNvCnPr/>
                        <wps:spPr>
                          <a:xfrm flipV="1">
                            <a:off x="36091" y="1294276"/>
                            <a:ext cx="3551713" cy="33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968429" y="9080"/>
                            <a:ext cx="0" cy="15049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V="1">
                            <a:off x="415979" y="713930"/>
                            <a:ext cx="552450" cy="5810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968429" y="719868"/>
                            <a:ext cx="561975" cy="5715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 flipV="1">
                            <a:off x="2643854" y="713930"/>
                            <a:ext cx="552450" cy="5810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2063804" y="1171130"/>
                            <a:ext cx="0" cy="1238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 flipV="1">
                            <a:off x="3234404" y="1165394"/>
                            <a:ext cx="0" cy="1238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文本框 58"/>
                        <wps:cNvSpPr txBox="1"/>
                        <wps:spPr>
                          <a:xfrm>
                            <a:off x="1042541" y="36062"/>
                            <a:ext cx="657225" cy="446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9F107B" w:rsidRDefault="009F107B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jω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77"/>
                        <wps:cNvSpPr txBox="1"/>
                        <wps:spPr>
                          <a:xfrm>
                            <a:off x="3004690" y="1194151"/>
                            <a:ext cx="462904" cy="379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Default="00FD2FD3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77"/>
                        <wps:cNvSpPr txBox="1"/>
                        <wps:spPr>
                          <a:xfrm>
                            <a:off x="1898553" y="1199966"/>
                            <a:ext cx="345883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Default="00FD2FD3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77"/>
                        <wps:cNvSpPr txBox="1"/>
                        <wps:spPr>
                          <a:xfrm>
                            <a:off x="3304247" y="1040763"/>
                            <a:ext cx="57975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197610" w:rsidRDefault="00197610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77"/>
                        <wps:cNvSpPr txBox="1"/>
                        <wps:spPr>
                          <a:xfrm>
                            <a:off x="738854" y="1141580"/>
                            <a:ext cx="57975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Default="0022609F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BatangChe" w:hAnsi="Calibri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11178" y="1217780"/>
                            <a:ext cx="51337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197610" w:rsidRDefault="0019761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39"/>
                        <wps:cNvSpPr txBox="1"/>
                        <wps:spPr>
                          <a:xfrm>
                            <a:off x="1235129" y="1216665"/>
                            <a:ext cx="51308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2609F" w:rsidRPr="00197610" w:rsidRDefault="005B2678" w:rsidP="0022609F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90" editas="canvas" style="width:305.8pt;height:134.85pt;mso-position-horizontal-relative:char;mso-position-vertical-relative:line" coordsize="38836,1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">
                <v:shape id="_x0000_s1091" type="#_x0000_t75" style="position:absolute;width:38836;height:17125;visibility:visible;mso-wrap-style:square">
                  <v:fill o:detectmouseclick="t"/>
                  <v:path o:connecttype="none"/>
                </v:shape>
                <v:line id="直接连接符 30" o:spid="_x0000_s1092" style="position:absolute;flip:y;visibility:visible;mso-wrap-style:square" from="360,12942" to="35878,12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yYRsIAAADbAAAADwAAAGRycy9kb3ducmV2LnhtbERPTWuDQBC9F/oflin0VtemEIpxlWJJ&#10;yCUETaDNbXCnauvOirsx5t9nD4EeH+87zWfTi4lG11lW8BrFIIhrqztuFBwP65d3EM4ja+wtk4Ir&#10;Ocizx4cUE20vXNJU+UaEEHYJKmi9HxIpXd2SQRfZgThwP3Y06AMcG6lHvIRw08tFHC+lwY5DQ4sD&#10;FS3Vf9XZKPjV5a743H93Z/rq9X5zulpXF0o9P80fKxCeZv8vvru3WsFbWB+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yYRsIAAADbAAAADwAAAAAAAAAAAAAA&#10;AAChAgAAZHJzL2Rvd25yZXYueG1sUEsFBgAAAAAEAAQA+QAAAJADAAAAAA==&#10;" strokecolor="windowText" strokeweight=".5pt">
                  <v:stroke joinstyle="miter"/>
                </v:line>
                <v:line id="直接连接符 34" o:spid="_x0000_s1093" style="position:absolute;visibility:visible;mso-wrap-style:square" from="9684,90" to="9684,1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WIdcMAAADbAAAADwAAAGRycy9kb3ducmV2LnhtbESPT4vCMBTE78J+h/AEb5r6Byldo7jC&#10;wh72oNaLt2fzti02LyWJtn77jSB4HGbmN8xq05tG3Mn52rKC6SQBQVxYXXOp4JR/j1MQPiBrbCyT&#10;ggd52Kw/BivMtO34QPdjKEWEsM9QQRVCm0npi4oM+oltiaP3Z53BEKUrpXbYRbhp5CxJltJgzXGh&#10;wpZ2FRXX480o+E3LLj2cz/vQpZfZV16ccvdIlBoN++0niEB9eIdf7R+tYL6A55f4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FiHXDAAAA2wAAAA8AAAAAAAAAAAAA&#10;AAAAoQIAAGRycy9kb3ducmV2LnhtbFBLBQYAAAAABAAEAPkAAACRAwAAAAA=&#10;" strokecolor="windowText" strokeweight=".5pt">
                  <v:stroke joinstyle="miter"/>
                </v:line>
                <v:line id="直接连接符 35" o:spid="_x0000_s1094" style="position:absolute;flip:y;visibility:visible;mso-wrap-style:square" from="4159,7139" to="9684,1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vG6cMAAADbAAAADwAAAGRycy9kb3ducmV2LnhtbESPQWsCMRSE74X+h/AEbzVrxdKuRilC&#10;QXqrVfD42Dw3q5uXbfLqbv99IxR6HGbmG2a5HnyrrhRTE9jAdFKAIq6Cbbg2sP98e3gGlQTZYhuY&#10;DPxQgvXq/m6JpQ09f9B1J7XKEE4lGnAiXal1qhx5TJPQEWfvFKJHyTLW2kbsM9y3+rEonrTHhvOC&#10;w442jqrL7tsbaPXXQdx7323OxyjTy/5oX6qtMePR8LoAJTTIf/ivvbUGZnO4fc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rxunDAAAA2wAAAA8AAAAAAAAAAAAA&#10;AAAAoQIAAGRycy9kb3ducmV2LnhtbFBLBQYAAAAABAAEAPkAAACRAwAAAAA=&#10;" strokecolor="windowText" strokeweight="1pt">
                  <v:stroke joinstyle="miter"/>
                </v:line>
                <v:line id="直接连接符 36" o:spid="_x0000_s1095" style="position:absolute;visibility:visible;mso-wrap-style:square" from="9684,7198" to="15304,12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xkg8IAAADbAAAADwAAAGRycy9kb3ducmV2LnhtbESPT2sCMRTE7wW/Q3hCbzVrBdHVKCIV&#10;vPTQ9c/5sXnurm5eQhJ3t9++KRR6HGbmN8x6O5hWdORDY1nBdJKBIC6tbrhScD4d3hYgQkTW2Fom&#10;Bd8UYLsZvawx17bnL+qKWIkE4ZCjgjpGl0sZypoMhol1xMm7WW8wJukrqT32CW5a+Z5lc2mw4bRQ&#10;o6N9TeWjeBoFBcvP5dRVi6unrg+DO12uH3elXsfDbgUi0hD/w3/to1Ywm8Pvl/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xkg8IAAADbAAAADwAAAAAAAAAAAAAA&#10;AAChAgAAZHJzL2Rvd25yZXYueG1sUEsFBgAAAAAEAAQA+QAAAJADAAAAAA==&#10;" strokecolor="windowText" strokeweight="1pt">
                  <v:stroke joinstyle="miter"/>
                </v:line>
                <v:line id="直接连接符 79" o:spid="_x0000_s1096" style="position:absolute;flip:y;visibility:visible;mso-wrap-style:square" from="26438,7139" to="31963,1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1LMMAAADbAAAADwAAAGRycy9kb3ducmV2LnhtbESPQWsCMRSE70L/Q3iF3jRrD1W3RilC&#10;QXrTKnh8bF43Wzcv2+TV3f57IxQ8DjPzDbNcD75VF4qpCWxgOilAEVfBNlwbOHy+j+egkiBbbAOT&#10;gT9KsF49jJZY2tDzji57qVWGcCrRgBPpSq1T5chjmoSOOHtfIXqULGOtbcQ+w32rn4viRXtsOC84&#10;7GjjqDrvf72BVv8cxX303eb7FGV6Ppzsotoa8/Q4vL2CEhrkHv5vb62B2QJuX/IP0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MdSzDAAAA2wAAAA8AAAAAAAAAAAAA&#10;AAAAoQIAAGRycy9kb3ducmV2LnhtbFBLBQYAAAAABAAEAPkAAACRAwAAAAA=&#10;" strokecolor="windowText" strokeweight="1pt">
                  <v:stroke joinstyle="miter"/>
                </v:line>
                <v:line id="直接连接符 37" o:spid="_x0000_s1097" style="position:absolute;flip:y;visibility:visible;mso-wrap-style:square" from="20638,11711" to="20638,1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UAMsMAAADbAAAADwAAAGRycy9kb3ducmV2LnhtbESPT4vCMBTE7wt+h/AEb9vUFVS6RpHK&#10;ihcR/8Du3h7Ns602L6WJWr+9EQSPw8z8hpnMWlOJKzWutKygH8UgiDOrS84VHPY/n2MQziNrrCyT&#10;gjs5mE07HxNMtL3xlq47n4sAYZeggsL7OpHSZQUZdJGtiYN3tI1BH2STS93gLcBNJb/ieCgNlhwW&#10;CqwpLSg77y5GwUlv1+li81de6LfSm+X/3bosVarXbeffIDy1/h1+tVdawWAE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VADLDAAAA2wAAAA8AAAAAAAAAAAAA&#10;AAAAoQIAAGRycy9kb3ducmV2LnhtbFBLBQYAAAAABAAEAPkAAACRAwAAAAA=&#10;" strokecolor="windowText" strokeweight=".5pt">
                  <v:stroke joinstyle="miter"/>
                </v:line>
                <v:line id="直接连接符 80" o:spid="_x0000_s1098" style="position:absolute;flip:y;visibility:visible;mso-wrap-style:square" from="32344,11653" to="32344,1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NRob0AAADbAAAADwAAAGRycy9kb3ducmV2LnhtbERPuwrCMBTdBf8hXMFNUx1EqlGkoriI&#10;+AB1uzTXttrclCZq/XszCI6H857OG1OKF9WusKxg0I9AEKdWF5wpOB1XvTEI55E1lpZJwYcczGft&#10;1hRjbd+8p9fBZyKEsItRQe59FUvp0pwMur6tiAN3s7VBH2CdSV3jO4SbUg6jaCQNFhwacqwoySl9&#10;HJ5GwV3vt8lydymedC71bn39WJcmSnU7zWICwlPj/+Kfe6MVjMP68CX8ADn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fDUaG9AAAA2wAAAA8AAAAAAAAAAAAAAAAAoQIA&#10;AGRycy9kb3ducmV2LnhtbFBLBQYAAAAABAAEAPkAAACLAwAAAAA=&#10;" strokecolor="windowText" strokeweight=".5pt">
                  <v:stroke joinstyle="miter"/>
                </v:line>
                <v:shape id="文本框 58" o:spid="_x0000_s1099" type="#_x0000_t202" style="position:absolute;left:10425;top:360;width:6572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22609F" w:rsidRPr="009F107B" w:rsidRDefault="009F107B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jω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7" o:spid="_x0000_s1100" type="#_x0000_t202" style="position:absolute;left:30046;top:11941;width:4629;height:3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22609F" w:rsidRDefault="00FD2FD3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7" o:spid="_x0000_s1101" type="#_x0000_t202" style="position:absolute;left:18985;top:11999;width:345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22609F" w:rsidRDefault="00FD2FD3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7" o:spid="_x0000_s1102" type="#_x0000_t202" style="position:absolute;left:33042;top:10407;width:5798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22609F" w:rsidRPr="00197610" w:rsidRDefault="00197610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77" o:spid="_x0000_s1103" type="#_x0000_t202" style="position:absolute;left:7388;top:11415;width:579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22609F" w:rsidRDefault="0022609F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BatangChe" w:hAnsi="Calibri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文本框 39" o:spid="_x0000_s1104" type="#_x0000_t202" style="position:absolute;left:1111;top:12177;width:513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22609F" w:rsidRPr="00197610" w:rsidRDefault="00197610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9" o:spid="_x0000_s1105" type="#_x0000_t202" style="position:absolute;left:12351;top:12166;width:513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22609F" w:rsidRPr="00197610" w:rsidRDefault="002E3AEE" w:rsidP="0022609F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5D01" w:rsidRPr="0077210D" w:rsidRDefault="0077210D" w:rsidP="0077210D">
      <w:pPr>
        <w:jc w:val="center"/>
        <w:rPr>
          <w:rFonts w:ascii="Arial" w:hAnsi="Arial" w:cs="Arial"/>
        </w:rPr>
      </w:pPr>
      <w:r w:rsidRPr="0077210D">
        <w:rPr>
          <w:rFonts w:ascii="Arial" w:hAnsi="Arial" w:cs="Arial"/>
          <w:sz w:val="28"/>
          <w:szCs w:val="28"/>
        </w:rPr>
        <w:t xml:space="preserve">Figure </w:t>
      </w:r>
      <w:r w:rsidR="00036A78">
        <w:rPr>
          <w:rFonts w:ascii="Arial" w:hAnsi="Arial" w:cs="Arial"/>
          <w:sz w:val="28"/>
          <w:szCs w:val="28"/>
        </w:rPr>
        <w:t>4</w:t>
      </w:r>
      <w:r w:rsidRPr="0077210D">
        <w:rPr>
          <w:rFonts w:ascii="Arial" w:hAnsi="Arial" w:cs="Arial"/>
          <w:sz w:val="28"/>
          <w:szCs w:val="28"/>
        </w:rPr>
        <w:t>-</w:t>
      </w:r>
      <w:r w:rsidR="00036A78">
        <w:rPr>
          <w:rFonts w:ascii="Arial" w:hAnsi="Arial" w:cs="Arial"/>
          <w:sz w:val="28"/>
          <w:szCs w:val="28"/>
        </w:rPr>
        <w:t>3</w:t>
      </w:r>
    </w:p>
    <w:sectPr w:rsidR="00805D01" w:rsidRPr="0077210D" w:rsidSect="001C7CB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78" w:rsidRDefault="005B2678" w:rsidP="0022609F">
      <w:r>
        <w:separator/>
      </w:r>
    </w:p>
  </w:endnote>
  <w:endnote w:type="continuationSeparator" w:id="0">
    <w:p w:rsidR="005B2678" w:rsidRDefault="005B2678" w:rsidP="00226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78" w:rsidRDefault="005B2678" w:rsidP="0022609F">
      <w:r>
        <w:separator/>
      </w:r>
    </w:p>
  </w:footnote>
  <w:footnote w:type="continuationSeparator" w:id="0">
    <w:p w:rsidR="005B2678" w:rsidRDefault="005B2678" w:rsidP="00226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11D8"/>
    <w:multiLevelType w:val="hybridMultilevel"/>
    <w:tmpl w:val="231426BE"/>
    <w:lvl w:ilvl="0" w:tplc="57BEAAA6">
      <w:start w:val="1"/>
      <w:numFmt w:val="lowerLetter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E0763"/>
    <w:multiLevelType w:val="hybridMultilevel"/>
    <w:tmpl w:val="0958C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9F6BAB"/>
    <w:multiLevelType w:val="hybridMultilevel"/>
    <w:tmpl w:val="9A64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97E05"/>
    <w:multiLevelType w:val="hybridMultilevel"/>
    <w:tmpl w:val="8236E14C"/>
    <w:lvl w:ilvl="0" w:tplc="FFB08BF2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F66E9"/>
    <w:multiLevelType w:val="hybridMultilevel"/>
    <w:tmpl w:val="A9FCC288"/>
    <w:lvl w:ilvl="0" w:tplc="6A8CE45E">
      <w:start w:val="1"/>
      <w:numFmt w:val="lowerLetter"/>
      <w:lvlText w:val="(%1)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03750C"/>
    <w:multiLevelType w:val="hybridMultilevel"/>
    <w:tmpl w:val="6574B1B2"/>
    <w:lvl w:ilvl="0" w:tplc="6A8CE45E">
      <w:start w:val="1"/>
      <w:numFmt w:val="lowerLetter"/>
      <w:lvlText w:val="(%1)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0907C8"/>
    <w:multiLevelType w:val="hybridMultilevel"/>
    <w:tmpl w:val="CA8C12D6"/>
    <w:lvl w:ilvl="0" w:tplc="7E782AD6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5C"/>
    <w:rsid w:val="00036A78"/>
    <w:rsid w:val="00053B4C"/>
    <w:rsid w:val="0007102A"/>
    <w:rsid w:val="00090196"/>
    <w:rsid w:val="00130D76"/>
    <w:rsid w:val="001412E6"/>
    <w:rsid w:val="00197610"/>
    <w:rsid w:val="001C7CB2"/>
    <w:rsid w:val="0022609F"/>
    <w:rsid w:val="002636CE"/>
    <w:rsid w:val="002C6CE4"/>
    <w:rsid w:val="002E3668"/>
    <w:rsid w:val="002E3AEE"/>
    <w:rsid w:val="002F124E"/>
    <w:rsid w:val="003E59C0"/>
    <w:rsid w:val="0052370E"/>
    <w:rsid w:val="005305A4"/>
    <w:rsid w:val="005A41C6"/>
    <w:rsid w:val="005B2678"/>
    <w:rsid w:val="006043F2"/>
    <w:rsid w:val="0063715C"/>
    <w:rsid w:val="006808FF"/>
    <w:rsid w:val="006B1542"/>
    <w:rsid w:val="006F20E4"/>
    <w:rsid w:val="00710F37"/>
    <w:rsid w:val="00744433"/>
    <w:rsid w:val="0077210D"/>
    <w:rsid w:val="00805D01"/>
    <w:rsid w:val="00806A13"/>
    <w:rsid w:val="00934972"/>
    <w:rsid w:val="00953CBA"/>
    <w:rsid w:val="00987AE3"/>
    <w:rsid w:val="00992339"/>
    <w:rsid w:val="00995733"/>
    <w:rsid w:val="009F107B"/>
    <w:rsid w:val="00A17BD0"/>
    <w:rsid w:val="00A74090"/>
    <w:rsid w:val="00B168E9"/>
    <w:rsid w:val="00BC5962"/>
    <w:rsid w:val="00BF6713"/>
    <w:rsid w:val="00C42483"/>
    <w:rsid w:val="00C811C4"/>
    <w:rsid w:val="00CE0363"/>
    <w:rsid w:val="00CF4EBD"/>
    <w:rsid w:val="00D67950"/>
    <w:rsid w:val="00D93AE3"/>
    <w:rsid w:val="00DF1BC7"/>
    <w:rsid w:val="00E225BB"/>
    <w:rsid w:val="00E92B01"/>
    <w:rsid w:val="00EA21AF"/>
    <w:rsid w:val="00F3173E"/>
    <w:rsid w:val="00FC56E4"/>
    <w:rsid w:val="00FD2FD3"/>
    <w:rsid w:val="00F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47F07-DAEC-4435-ACBC-55291BF5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09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B1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260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260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260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Placeholder Text"/>
    <w:uiPriority w:val="99"/>
    <w:semiHidden/>
    <w:rsid w:val="0022609F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6B154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7C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disizhag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disizhag.dotx</Template>
  <TotalTime>205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Tao Wu</cp:lastModifiedBy>
  <cp:revision>36</cp:revision>
  <dcterms:created xsi:type="dcterms:W3CDTF">2015-05-08T06:29:00Z</dcterms:created>
  <dcterms:modified xsi:type="dcterms:W3CDTF">2018-06-27T17:37:00Z</dcterms:modified>
</cp:coreProperties>
</file>